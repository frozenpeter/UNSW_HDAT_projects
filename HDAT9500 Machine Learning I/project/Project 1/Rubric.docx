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7EE6" w14:textId="77777777" w:rsidR="00B85BE4" w:rsidRPr="00F01245" w:rsidRDefault="00B85BE4" w:rsidP="001F194C">
      <w:pPr>
        <w:pStyle w:val="Title"/>
        <w:rPr>
          <w:lang w:val="en-AU"/>
        </w:rPr>
      </w:pPr>
      <w:r w:rsidRPr="00F01245">
        <w:rPr>
          <w:lang w:val="en-AU"/>
        </w:rPr>
        <w:tab/>
      </w:r>
    </w:p>
    <w:p w14:paraId="057AFE39" w14:textId="77777777" w:rsidR="00B85BE4" w:rsidRPr="00F01245" w:rsidRDefault="00B85BE4" w:rsidP="001F194C">
      <w:pPr>
        <w:pStyle w:val="Title"/>
        <w:rPr>
          <w:lang w:val="en-AU"/>
        </w:rPr>
      </w:pPr>
    </w:p>
    <w:p w14:paraId="5A777AD1" w14:textId="77777777" w:rsidR="00B85BE4" w:rsidRPr="00F01245" w:rsidRDefault="00B85BE4" w:rsidP="001F194C">
      <w:pPr>
        <w:pStyle w:val="Title"/>
        <w:rPr>
          <w:lang w:val="en-AU"/>
        </w:rPr>
      </w:pPr>
    </w:p>
    <w:p w14:paraId="34AF80EA" w14:textId="77777777" w:rsidR="00B85BE4" w:rsidRPr="00F01245" w:rsidRDefault="00B85BE4" w:rsidP="001F194C"/>
    <w:p w14:paraId="4BF15471" w14:textId="77777777" w:rsidR="00B85BE4" w:rsidRPr="00F01245" w:rsidRDefault="00B85BE4" w:rsidP="001F194C">
      <w:pPr>
        <w:pStyle w:val="Subtitle"/>
      </w:pPr>
    </w:p>
    <w:p w14:paraId="04415F2D" w14:textId="77777777" w:rsidR="00094AA9" w:rsidRPr="00F01245" w:rsidRDefault="00094AA9" w:rsidP="001F194C">
      <w:pPr>
        <w:pStyle w:val="Subtitle"/>
      </w:pPr>
    </w:p>
    <w:p w14:paraId="5AECF8F1" w14:textId="77777777" w:rsidR="00094AA9" w:rsidRPr="00F01245" w:rsidRDefault="00094AA9" w:rsidP="001F194C">
      <w:pPr>
        <w:pStyle w:val="Subtitle"/>
      </w:pPr>
    </w:p>
    <w:p w14:paraId="50172D36" w14:textId="77777777" w:rsidR="00094AA9" w:rsidRPr="00F01245" w:rsidRDefault="00094AA9" w:rsidP="001F194C">
      <w:pPr>
        <w:pStyle w:val="Subtitle"/>
      </w:pPr>
    </w:p>
    <w:p w14:paraId="1F6116E0" w14:textId="77777777" w:rsidR="00B85BE4" w:rsidRDefault="00B85BE4" w:rsidP="001F194C">
      <w:pPr>
        <w:jc w:val="center"/>
        <w:rPr>
          <w:rFonts w:ascii="Sommet" w:hAnsi="Sommet"/>
        </w:rPr>
      </w:pPr>
    </w:p>
    <w:p w14:paraId="747FEC80" w14:textId="77777777" w:rsidR="00C13DDD" w:rsidRPr="00F01245" w:rsidRDefault="00C13DDD" w:rsidP="001F194C">
      <w:pPr>
        <w:jc w:val="center"/>
        <w:rPr>
          <w:rFonts w:ascii="Sommet" w:hAnsi="Sommet"/>
        </w:rPr>
      </w:pPr>
    </w:p>
    <w:p w14:paraId="6AB75941" w14:textId="77777777" w:rsidR="00B85BE4" w:rsidRPr="00F01245" w:rsidRDefault="00B85BE4" w:rsidP="001F194C">
      <w:pPr>
        <w:pStyle w:val="Title"/>
        <w:rPr>
          <w:rFonts w:ascii="Sommet" w:hAnsi="Sommet"/>
          <w:lang w:val="en-AU"/>
        </w:rPr>
      </w:pPr>
    </w:p>
    <w:p w14:paraId="25E334D2" w14:textId="77777777" w:rsidR="006A7097" w:rsidRPr="00E46942" w:rsidRDefault="006A7097" w:rsidP="001F194C">
      <w:pPr>
        <w:pStyle w:val="Title"/>
        <w:rPr>
          <w:rFonts w:ascii="Sommet" w:hAnsi="Sommet"/>
          <w:sz w:val="56"/>
          <w:szCs w:val="56"/>
          <w:lang w:val="en-AU"/>
        </w:rPr>
      </w:pPr>
      <w:r w:rsidRPr="00E46942">
        <w:rPr>
          <w:rFonts w:ascii="Sommet" w:hAnsi="Sommet"/>
          <w:sz w:val="56"/>
          <w:szCs w:val="56"/>
          <w:lang w:val="en-AU"/>
        </w:rPr>
        <w:t xml:space="preserve">HDAT9500 </w:t>
      </w:r>
    </w:p>
    <w:p w14:paraId="16E7F034" w14:textId="6D5EF06B" w:rsidR="00B85BE4" w:rsidRPr="00E46942" w:rsidRDefault="00083235" w:rsidP="00492254">
      <w:pPr>
        <w:pStyle w:val="Title"/>
        <w:rPr>
          <w:rFonts w:ascii="Sommet" w:hAnsi="Sommet"/>
          <w:sz w:val="56"/>
          <w:szCs w:val="56"/>
          <w:lang w:val="en-AU"/>
        </w:rPr>
      </w:pPr>
      <w:r w:rsidRPr="00E46942">
        <w:rPr>
          <w:rFonts w:ascii="Sommet" w:hAnsi="Sommet"/>
          <w:sz w:val="56"/>
          <w:szCs w:val="56"/>
          <w:lang w:val="en-AU"/>
        </w:rPr>
        <w:t xml:space="preserve">Machine Learning </w:t>
      </w:r>
      <w:r w:rsidR="00492254">
        <w:rPr>
          <w:rFonts w:ascii="Sommet" w:hAnsi="Sommet"/>
          <w:sz w:val="56"/>
          <w:szCs w:val="56"/>
          <w:lang w:val="en-AU"/>
        </w:rPr>
        <w:t>I</w:t>
      </w:r>
    </w:p>
    <w:p w14:paraId="5AF6A958" w14:textId="01F3B8B2" w:rsidR="00B85BE4" w:rsidRPr="00E46942" w:rsidRDefault="00B85BE4" w:rsidP="001F194C">
      <w:pPr>
        <w:jc w:val="center"/>
        <w:rPr>
          <w:rFonts w:ascii="Sommet" w:hAnsi="Sommet"/>
          <w:b/>
          <w:bCs/>
          <w:sz w:val="56"/>
          <w:szCs w:val="56"/>
        </w:rPr>
      </w:pPr>
    </w:p>
    <w:p w14:paraId="7E013C2F" w14:textId="77777777" w:rsidR="00C13DDD" w:rsidRPr="00E46942" w:rsidRDefault="00C13DDD" w:rsidP="001F194C">
      <w:pPr>
        <w:jc w:val="center"/>
        <w:rPr>
          <w:rFonts w:ascii="Sommet" w:hAnsi="Sommet"/>
        </w:rPr>
      </w:pPr>
    </w:p>
    <w:p w14:paraId="43CB867C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71F32400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17B915DB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32881DCB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2AEBC72B" w14:textId="0BE27C3F" w:rsidR="00B85BE4" w:rsidRPr="00E46942" w:rsidRDefault="00D82B8C" w:rsidP="001F194C">
      <w:pPr>
        <w:pStyle w:val="Heading3"/>
        <w:rPr>
          <w:rFonts w:ascii="Sommet" w:hAnsi="Sommet"/>
        </w:rPr>
      </w:pPr>
      <w:r>
        <w:rPr>
          <w:rFonts w:ascii="Sommet" w:hAnsi="Sommet"/>
        </w:rPr>
        <w:t>Rubric Final Assignment</w:t>
      </w:r>
    </w:p>
    <w:p w14:paraId="32448EF8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0B2D8B7A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6D4C7074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288307A1" w14:textId="77777777" w:rsidR="00B85BE4" w:rsidRPr="00E46942" w:rsidRDefault="00B85BE4" w:rsidP="001F194C">
      <w:pPr>
        <w:jc w:val="center"/>
        <w:rPr>
          <w:rFonts w:ascii="Sommet" w:hAnsi="Sommet"/>
        </w:rPr>
      </w:pPr>
    </w:p>
    <w:p w14:paraId="1CABD68B" w14:textId="478B2D56" w:rsidR="00D546B9" w:rsidRPr="00492241" w:rsidRDefault="00D546B9" w:rsidP="117B9066">
      <w:pPr>
        <w:jc w:val="center"/>
        <w:rPr>
          <w:rFonts w:ascii="Sommet" w:hAnsi="Sommet"/>
          <w:sz w:val="28"/>
          <w:szCs w:val="28"/>
          <w:lang w:val="fr-FR"/>
        </w:rPr>
      </w:pPr>
      <w:r w:rsidRPr="117B9066">
        <w:rPr>
          <w:rFonts w:ascii="Sommet" w:hAnsi="Sommet"/>
          <w:sz w:val="28"/>
          <w:szCs w:val="28"/>
          <w:lang w:val="fr-FR"/>
        </w:rPr>
        <w:t xml:space="preserve">Term </w:t>
      </w:r>
      <w:r w:rsidR="00407120" w:rsidRPr="117B9066">
        <w:rPr>
          <w:rFonts w:ascii="Sommet" w:hAnsi="Sommet"/>
          <w:sz w:val="28"/>
          <w:szCs w:val="28"/>
          <w:lang w:val="fr-FR"/>
        </w:rPr>
        <w:t>2</w:t>
      </w:r>
      <w:r w:rsidRPr="117B9066">
        <w:rPr>
          <w:rFonts w:ascii="Sommet" w:hAnsi="Sommet"/>
          <w:sz w:val="28"/>
          <w:szCs w:val="28"/>
          <w:lang w:val="fr-FR"/>
        </w:rPr>
        <w:t xml:space="preserve"> 20</w:t>
      </w:r>
      <w:r w:rsidR="000D6A95" w:rsidRPr="117B9066">
        <w:rPr>
          <w:rFonts w:ascii="Sommet" w:hAnsi="Sommet"/>
          <w:sz w:val="28"/>
          <w:szCs w:val="28"/>
          <w:lang w:val="fr-FR"/>
        </w:rPr>
        <w:t>2</w:t>
      </w:r>
      <w:r w:rsidR="75DC0673" w:rsidRPr="117B9066">
        <w:rPr>
          <w:rFonts w:ascii="Sommet" w:hAnsi="Sommet"/>
          <w:sz w:val="28"/>
          <w:szCs w:val="28"/>
          <w:lang w:val="fr-FR"/>
        </w:rPr>
        <w:t>4</w:t>
      </w:r>
    </w:p>
    <w:p w14:paraId="45C87E22" w14:textId="77777777" w:rsidR="00B85BE4" w:rsidRPr="00492241" w:rsidRDefault="00B85BE4" w:rsidP="001F194C">
      <w:pPr>
        <w:jc w:val="center"/>
        <w:rPr>
          <w:rFonts w:ascii="Sommet" w:hAnsi="Sommet"/>
          <w:lang w:val="fr-FR"/>
        </w:rPr>
      </w:pPr>
    </w:p>
    <w:p w14:paraId="7100D23D" w14:textId="77777777" w:rsidR="007856A3" w:rsidRPr="00492241" w:rsidRDefault="007856A3" w:rsidP="001F194C">
      <w:pPr>
        <w:rPr>
          <w:lang w:val="fr-FR"/>
        </w:rPr>
      </w:pPr>
    </w:p>
    <w:p w14:paraId="72DF62C6" w14:textId="77777777" w:rsidR="00B85BE4" w:rsidRPr="00492241" w:rsidRDefault="00B85BE4" w:rsidP="001F194C">
      <w:pPr>
        <w:rPr>
          <w:lang w:val="fr-FR"/>
        </w:rPr>
      </w:pPr>
    </w:p>
    <w:p w14:paraId="7EDD30D9" w14:textId="77777777" w:rsidR="00B85BE4" w:rsidRPr="00492241" w:rsidRDefault="00B85BE4" w:rsidP="001F194C">
      <w:pPr>
        <w:rPr>
          <w:lang w:val="fr-FR"/>
        </w:rPr>
      </w:pPr>
    </w:p>
    <w:p w14:paraId="06A7FCD5" w14:textId="77777777" w:rsidR="00B85BE4" w:rsidRPr="00492241" w:rsidRDefault="00B85BE4" w:rsidP="001F194C">
      <w:pPr>
        <w:rPr>
          <w:lang w:val="fr-FR"/>
        </w:rPr>
      </w:pPr>
    </w:p>
    <w:p w14:paraId="759B1E90" w14:textId="77777777" w:rsidR="00B85BE4" w:rsidRPr="00492241" w:rsidRDefault="00B85BE4" w:rsidP="001F194C">
      <w:pPr>
        <w:rPr>
          <w:lang w:val="fr-FR"/>
        </w:rPr>
      </w:pPr>
    </w:p>
    <w:p w14:paraId="5AF07A70" w14:textId="77777777" w:rsidR="00B85BE4" w:rsidRPr="00492241" w:rsidRDefault="00B85BE4" w:rsidP="001F194C">
      <w:pPr>
        <w:rPr>
          <w:lang w:val="fr-FR"/>
        </w:rPr>
      </w:pPr>
    </w:p>
    <w:p w14:paraId="56960BE7" w14:textId="77777777" w:rsidR="00B85BE4" w:rsidRPr="00492241" w:rsidRDefault="00B85BE4" w:rsidP="001F194C">
      <w:pPr>
        <w:rPr>
          <w:lang w:val="fr-FR"/>
        </w:rPr>
      </w:pPr>
    </w:p>
    <w:p w14:paraId="5553885D" w14:textId="77777777" w:rsidR="00B85BE4" w:rsidRPr="00492241" w:rsidRDefault="00B85BE4" w:rsidP="001F194C">
      <w:pPr>
        <w:rPr>
          <w:lang w:val="fr-FR"/>
        </w:rPr>
      </w:pPr>
    </w:p>
    <w:p w14:paraId="00A343C3" w14:textId="77777777" w:rsidR="00B85BE4" w:rsidRPr="00492241" w:rsidRDefault="00B85BE4" w:rsidP="001F194C">
      <w:pPr>
        <w:rPr>
          <w:lang w:val="fr-FR"/>
        </w:rPr>
      </w:pPr>
    </w:p>
    <w:p w14:paraId="126B3981" w14:textId="77777777" w:rsidR="00B85BE4" w:rsidRPr="00492241" w:rsidRDefault="00B85BE4" w:rsidP="001F194C">
      <w:pPr>
        <w:rPr>
          <w:lang w:val="fr-FR"/>
        </w:rPr>
      </w:pPr>
    </w:p>
    <w:p w14:paraId="3689BD0B" w14:textId="77777777" w:rsidR="00B85BE4" w:rsidRPr="00492241" w:rsidRDefault="00B85BE4" w:rsidP="001F194C">
      <w:pPr>
        <w:rPr>
          <w:lang w:val="fr-FR"/>
        </w:rPr>
      </w:pPr>
    </w:p>
    <w:p w14:paraId="478E6E83" w14:textId="77777777" w:rsidR="007856A3" w:rsidRPr="00492241" w:rsidRDefault="007856A3" w:rsidP="001F194C">
      <w:pPr>
        <w:rPr>
          <w:lang w:val="fr-FR"/>
        </w:rPr>
      </w:pPr>
    </w:p>
    <w:p w14:paraId="5D26104B" w14:textId="77777777" w:rsidR="00B85BE4" w:rsidRPr="00492241" w:rsidRDefault="00B85BE4" w:rsidP="001F194C">
      <w:pPr>
        <w:rPr>
          <w:lang w:val="fr-FR"/>
        </w:rPr>
      </w:pPr>
    </w:p>
    <w:p w14:paraId="184C05BC" w14:textId="6680ED6C" w:rsidR="003E3678" w:rsidRPr="00492241" w:rsidRDefault="003E3678" w:rsidP="001F194C">
      <w:pPr>
        <w:rPr>
          <w:lang w:val="fr-FR"/>
        </w:rPr>
      </w:pPr>
      <w:r w:rsidRPr="00492241">
        <w:rPr>
          <w:lang w:val="fr-FR"/>
        </w:rPr>
        <w:lastRenderedPageBreak/>
        <w:t>CONTENTS</w:t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</w:r>
      <w:r w:rsidRPr="00492241">
        <w:rPr>
          <w:lang w:val="fr-FR"/>
        </w:rPr>
        <w:tab/>
        <w:t xml:space="preserve">           PAGE</w:t>
      </w:r>
    </w:p>
    <w:p w14:paraId="3784B3C5" w14:textId="77777777" w:rsidR="003D187A" w:rsidRPr="00492241" w:rsidRDefault="003D187A" w:rsidP="001F194C">
      <w:pPr>
        <w:pStyle w:val="TOC1"/>
        <w:rPr>
          <w:noProof w:val="0"/>
          <w:lang w:val="fr-FR"/>
        </w:rPr>
      </w:pPr>
    </w:p>
    <w:p w14:paraId="1115F7A6" w14:textId="5DA069A1" w:rsidR="00DB5339" w:rsidRDefault="00326D5B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GB"/>
          <w14:ligatures w14:val="standardContextual"/>
        </w:rPr>
      </w:pPr>
      <w:r w:rsidRPr="00E46942">
        <w:fldChar w:fldCharType="begin"/>
      </w:r>
      <w:r w:rsidR="00691AE6" w:rsidRPr="00492241">
        <w:rPr>
          <w:lang w:val="fr-FR"/>
        </w:rPr>
        <w:instrText xml:space="preserve"> TOC \t "Level 1 Heading,1,Level 2 Heading,2,LEVEL 3 HEADING,3" </w:instrText>
      </w:r>
      <w:r w:rsidRPr="00E46942">
        <w:fldChar w:fldCharType="separate"/>
      </w:r>
      <w:r w:rsidR="00DB5339" w:rsidRPr="00384ADD">
        <w:rPr>
          <w:noProof/>
        </w:rPr>
        <w:t>Question 1</w:t>
      </w:r>
      <w:r w:rsidR="00DB5339">
        <w:rPr>
          <w:noProof/>
        </w:rPr>
        <w:tab/>
      </w:r>
      <w:r w:rsidR="00DB5339">
        <w:rPr>
          <w:noProof/>
        </w:rPr>
        <w:fldChar w:fldCharType="begin"/>
      </w:r>
      <w:r w:rsidR="00DB5339">
        <w:rPr>
          <w:noProof/>
        </w:rPr>
        <w:instrText xml:space="preserve"> PAGEREF _Toc170133493 \h </w:instrText>
      </w:r>
      <w:r w:rsidR="00DB5339">
        <w:rPr>
          <w:noProof/>
        </w:rPr>
      </w:r>
      <w:r w:rsidR="00DB5339">
        <w:rPr>
          <w:noProof/>
        </w:rPr>
        <w:fldChar w:fldCharType="separate"/>
      </w:r>
      <w:r w:rsidR="00DB5339">
        <w:rPr>
          <w:noProof/>
        </w:rPr>
        <w:t>1</w:t>
      </w:r>
      <w:r w:rsidR="00DB5339">
        <w:rPr>
          <w:noProof/>
        </w:rPr>
        <w:fldChar w:fldCharType="end"/>
      </w:r>
    </w:p>
    <w:p w14:paraId="12CA4797" w14:textId="046B2526" w:rsidR="00DB5339" w:rsidRDefault="00DB5339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GB"/>
          <w14:ligatures w14:val="standardContextual"/>
        </w:rPr>
      </w:pPr>
      <w:r w:rsidRPr="00384ADD">
        <w:rPr>
          <w:noProof/>
        </w:rPr>
        <w:t>Questions 2, 3, 5, 7 and 8.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_Toc170133494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292CBE" w14:textId="74D5F6EA" w:rsidR="00DB5339" w:rsidRDefault="00DB5339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GB"/>
          <w14:ligatures w14:val="standardContextual"/>
        </w:rPr>
      </w:pPr>
      <w:r w:rsidRPr="00384ADD">
        <w:rPr>
          <w:noProof/>
        </w:rPr>
        <w:t>Questions 4 and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_Toc170133495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4C0C6A" w14:textId="47A65A67" w:rsidR="00EF3861" w:rsidRPr="00492241" w:rsidRDefault="00326D5B" w:rsidP="001F194C">
      <w:pPr>
        <w:rPr>
          <w:lang w:val="fr-FR"/>
        </w:rPr>
        <w:sectPr w:rsidR="00EF3861" w:rsidRPr="00492241" w:rsidSect="00532F7B"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701" w:bottom="1134" w:left="1701" w:header="720" w:footer="720" w:gutter="0"/>
          <w:pgNumType w:start="1"/>
          <w:cols w:space="720"/>
          <w:titlePg/>
        </w:sectPr>
      </w:pPr>
      <w:r w:rsidRPr="00E46942">
        <w:fldChar w:fldCharType="end"/>
      </w:r>
    </w:p>
    <w:p w14:paraId="6D86C182" w14:textId="507AFF86" w:rsidR="004B50A1" w:rsidRPr="00E20030" w:rsidRDefault="00E20030" w:rsidP="00E20030">
      <w:pPr>
        <w:tabs>
          <w:tab w:val="left" w:pos="196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HDAT9500 - </w:t>
      </w:r>
      <w:r w:rsidR="008945FE" w:rsidRPr="008945FE">
        <w:rPr>
          <w:b/>
          <w:bCs/>
          <w:sz w:val="28"/>
          <w:szCs w:val="28"/>
        </w:rPr>
        <w:t xml:space="preserve">MACHINE LEARNING I </w:t>
      </w:r>
      <w:bookmarkStart w:id="0" w:name="_Toc253054965"/>
      <w:bookmarkStart w:id="1" w:name="_Toc253240963"/>
      <w:bookmarkStart w:id="2" w:name="_Toc379879540"/>
      <w:bookmarkStart w:id="3" w:name="_Toc442098018"/>
      <w:bookmarkStart w:id="4" w:name="_Toc442098762"/>
      <w:bookmarkStart w:id="5" w:name="_Toc379879541"/>
    </w:p>
    <w:p w14:paraId="24B57092" w14:textId="77777777" w:rsidR="00B50065" w:rsidRPr="00E46942" w:rsidRDefault="00B50065" w:rsidP="001F194C">
      <w:pPr>
        <w:jc w:val="both"/>
      </w:pPr>
      <w:bookmarkStart w:id="6" w:name="_Toc253054970"/>
      <w:bookmarkStart w:id="7" w:name="_Toc253240968"/>
      <w:bookmarkStart w:id="8" w:name="_Toc379879547"/>
      <w:bookmarkEnd w:id="0"/>
      <w:bookmarkEnd w:id="1"/>
      <w:bookmarkEnd w:id="2"/>
      <w:bookmarkEnd w:id="3"/>
      <w:bookmarkEnd w:id="4"/>
      <w:bookmarkEnd w:id="5"/>
    </w:p>
    <w:bookmarkEnd w:id="6"/>
    <w:bookmarkEnd w:id="7"/>
    <w:bookmarkEnd w:id="8"/>
    <w:p w14:paraId="5D4CEE63" w14:textId="6ECF1CF0" w:rsidR="00F14E3C" w:rsidRDefault="00F14E3C" w:rsidP="001F194C">
      <w:pPr>
        <w:rPr>
          <w:b/>
        </w:rPr>
      </w:pPr>
    </w:p>
    <w:p w14:paraId="46FEE12E" w14:textId="3C66B186" w:rsidR="00D4705B" w:rsidRPr="00763DBF" w:rsidRDefault="00D4705B" w:rsidP="00763DBF">
      <w:pPr>
        <w:pStyle w:val="Level2Heading"/>
        <w:rPr>
          <w:kern w:val="0"/>
          <w:lang w:val="en-AU"/>
        </w:rPr>
      </w:pPr>
      <w:bookmarkStart w:id="9" w:name="_Toc170133493"/>
      <w:r>
        <w:rPr>
          <w:kern w:val="0"/>
          <w:lang w:val="en-AU"/>
        </w:rPr>
        <w:t>Question 1</w:t>
      </w:r>
      <w:bookmarkEnd w:id="9"/>
    </w:p>
    <w:p w14:paraId="59273C0F" w14:textId="77777777" w:rsidR="0096259F" w:rsidRDefault="0096259F" w:rsidP="001F194C">
      <w:pPr>
        <w:rPr>
          <w:b/>
        </w:rPr>
      </w:pPr>
    </w:p>
    <w:tbl>
      <w:tblPr>
        <w:tblStyle w:val="GridTable1Light-Accent6"/>
        <w:tblW w:w="9795" w:type="dxa"/>
        <w:tblLook w:val="04A0" w:firstRow="1" w:lastRow="0" w:firstColumn="1" w:lastColumn="0" w:noHBand="0" w:noVBand="1"/>
      </w:tblPr>
      <w:tblGrid>
        <w:gridCol w:w="1667"/>
        <w:gridCol w:w="1704"/>
        <w:gridCol w:w="1750"/>
        <w:gridCol w:w="1608"/>
        <w:gridCol w:w="1543"/>
        <w:gridCol w:w="1523"/>
      </w:tblGrid>
      <w:tr w:rsidR="00F15B84" w:rsidRPr="00F15B84" w14:paraId="676E9D8C" w14:textId="77777777" w:rsidTr="006A4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9E7F7" w14:textId="77777777" w:rsidR="00F15B84" w:rsidRPr="00F15B84" w:rsidRDefault="00F15B84" w:rsidP="00F15B84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Criteria</w:t>
            </w:r>
          </w:p>
        </w:tc>
        <w:tc>
          <w:tcPr>
            <w:tcW w:w="0" w:type="auto"/>
            <w:hideMark/>
          </w:tcPr>
          <w:p w14:paraId="6B64D06F" w14:textId="4CB352DE" w:rsidR="00F15B84" w:rsidRPr="00F15B84" w:rsidRDefault="00492241" w:rsidP="00F15B84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Total</w:t>
            </w:r>
            <w:r w:rsidR="00F15B84"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 xml:space="preserve"> Mark</w:t>
            </w:r>
          </w:p>
        </w:tc>
        <w:tc>
          <w:tcPr>
            <w:tcW w:w="0" w:type="auto"/>
            <w:hideMark/>
          </w:tcPr>
          <w:p w14:paraId="159D2D22" w14:textId="7E2D509B" w:rsidR="00F15B84" w:rsidRPr="00F15B84" w:rsidRDefault="00F15B84" w:rsidP="00F15B84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0.75</w:t>
            </w:r>
            <w:r w:rsidR="00FC0AB9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*Total</w:t>
            </w: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49D9401A" w14:textId="42124008" w:rsidR="00F15B84" w:rsidRPr="00F15B84" w:rsidRDefault="00F15B84" w:rsidP="00F15B84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0.50</w:t>
            </w:r>
            <w:r w:rsidR="00FC0AB9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*Total</w:t>
            </w: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2E7CFB9D" w14:textId="257A668F" w:rsidR="00F15B84" w:rsidRPr="00F15B84" w:rsidRDefault="00F15B84" w:rsidP="00F15B84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0.25</w:t>
            </w:r>
            <w:r w:rsidR="00FC0AB9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*Total</w:t>
            </w: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0BCD8B88" w14:textId="48D62BA5" w:rsidR="00F15B84" w:rsidRPr="00F15B84" w:rsidRDefault="00F15B84" w:rsidP="00F15B84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0 Marks</w:t>
            </w:r>
          </w:p>
        </w:tc>
      </w:tr>
      <w:tr w:rsidR="00F15B84" w:rsidRPr="00F15B84" w14:paraId="6ED7803A" w14:textId="77777777" w:rsidTr="006A4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EE618" w14:textId="77777777" w:rsidR="00F15B84" w:rsidRPr="00F15B84" w:rsidRDefault="00F15B8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Clarity &amp; Completeness</w:t>
            </w:r>
          </w:p>
        </w:tc>
        <w:tc>
          <w:tcPr>
            <w:tcW w:w="0" w:type="auto"/>
            <w:hideMark/>
          </w:tcPr>
          <w:p w14:paraId="7FEDDF36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All elements are clear, complete, and within the given limits.</w:t>
            </w:r>
          </w:p>
        </w:tc>
        <w:tc>
          <w:tcPr>
            <w:tcW w:w="0" w:type="auto"/>
            <w:hideMark/>
          </w:tcPr>
          <w:p w14:paraId="6399192B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Minor clarity or completeness issues exist.</w:t>
            </w:r>
          </w:p>
        </w:tc>
        <w:tc>
          <w:tcPr>
            <w:tcW w:w="0" w:type="auto"/>
            <w:hideMark/>
          </w:tcPr>
          <w:p w14:paraId="03677EE3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Some elements are unclear or incomplete.</w:t>
            </w:r>
          </w:p>
        </w:tc>
        <w:tc>
          <w:tcPr>
            <w:tcW w:w="0" w:type="auto"/>
            <w:hideMark/>
          </w:tcPr>
          <w:p w14:paraId="347B6C09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Most elements are unclear or incomplete.</w:t>
            </w:r>
          </w:p>
        </w:tc>
        <w:tc>
          <w:tcPr>
            <w:tcW w:w="0" w:type="auto"/>
            <w:hideMark/>
          </w:tcPr>
          <w:p w14:paraId="7DEC5721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Elements are largely unclear or missing.</w:t>
            </w:r>
          </w:p>
        </w:tc>
      </w:tr>
      <w:tr w:rsidR="00F15B84" w:rsidRPr="00F15B84" w14:paraId="6CA8C8F1" w14:textId="77777777" w:rsidTr="006A4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F18FF" w14:textId="77777777" w:rsidR="00F15B84" w:rsidRPr="00F15B84" w:rsidRDefault="00F15B8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Correctness &amp; Accuracy</w:t>
            </w:r>
          </w:p>
        </w:tc>
        <w:tc>
          <w:tcPr>
            <w:tcW w:w="0" w:type="auto"/>
            <w:hideMark/>
          </w:tcPr>
          <w:p w14:paraId="474EC614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All information is correct and accurate.</w:t>
            </w:r>
          </w:p>
        </w:tc>
        <w:tc>
          <w:tcPr>
            <w:tcW w:w="0" w:type="auto"/>
            <w:hideMark/>
          </w:tcPr>
          <w:p w14:paraId="3411C622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Minor inaccuracies exist.</w:t>
            </w:r>
          </w:p>
        </w:tc>
        <w:tc>
          <w:tcPr>
            <w:tcW w:w="0" w:type="auto"/>
            <w:hideMark/>
          </w:tcPr>
          <w:p w14:paraId="28EACA2A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Some information is inaccurate.</w:t>
            </w:r>
          </w:p>
        </w:tc>
        <w:tc>
          <w:tcPr>
            <w:tcW w:w="0" w:type="auto"/>
            <w:hideMark/>
          </w:tcPr>
          <w:p w14:paraId="525A6F7E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Most information is inaccurate.</w:t>
            </w:r>
          </w:p>
        </w:tc>
        <w:tc>
          <w:tcPr>
            <w:tcW w:w="0" w:type="auto"/>
            <w:hideMark/>
          </w:tcPr>
          <w:p w14:paraId="7274247D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Information is largely incorrect or missing.</w:t>
            </w:r>
          </w:p>
        </w:tc>
      </w:tr>
      <w:tr w:rsidR="00F15B84" w:rsidRPr="00F15B84" w14:paraId="75774D57" w14:textId="77777777" w:rsidTr="006A4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1B75E" w14:textId="77777777" w:rsidR="00F15B84" w:rsidRPr="00F15B84" w:rsidRDefault="00F15B8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Structure &amp; Order</w:t>
            </w:r>
          </w:p>
        </w:tc>
        <w:tc>
          <w:tcPr>
            <w:tcW w:w="0" w:type="auto"/>
            <w:hideMark/>
          </w:tcPr>
          <w:p w14:paraId="685467B0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Docstring is well-structured with elements in alphabetical order.</w:t>
            </w:r>
          </w:p>
        </w:tc>
        <w:tc>
          <w:tcPr>
            <w:tcW w:w="0" w:type="auto"/>
            <w:hideMark/>
          </w:tcPr>
          <w:p w14:paraId="091AC347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Minor deviations from required structure or order.</w:t>
            </w:r>
          </w:p>
        </w:tc>
        <w:tc>
          <w:tcPr>
            <w:tcW w:w="0" w:type="auto"/>
            <w:hideMark/>
          </w:tcPr>
          <w:p w14:paraId="62C22354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Significant deviations from required structure or order.</w:t>
            </w:r>
          </w:p>
        </w:tc>
        <w:tc>
          <w:tcPr>
            <w:tcW w:w="0" w:type="auto"/>
            <w:hideMark/>
          </w:tcPr>
          <w:p w14:paraId="4CD2319F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Most elements lack proper structure or order.</w:t>
            </w:r>
          </w:p>
        </w:tc>
        <w:tc>
          <w:tcPr>
            <w:tcW w:w="0" w:type="auto"/>
            <w:hideMark/>
          </w:tcPr>
          <w:p w14:paraId="36C66E04" w14:textId="77777777" w:rsidR="00F15B84" w:rsidRPr="00F15B84" w:rsidRDefault="00F15B84" w:rsidP="00F15B84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</w:pPr>
            <w:r w:rsidRPr="00F15B84">
              <w:rPr>
                <w:rFonts w:ascii="Segoe UI" w:hAnsi="Segoe UI" w:cs="Segoe UI"/>
                <w:color w:val="374151"/>
                <w:sz w:val="21"/>
                <w:szCs w:val="21"/>
                <w:lang w:eastAsia="ja-JP"/>
              </w:rPr>
              <w:t>No clear structure or order.</w:t>
            </w:r>
          </w:p>
        </w:tc>
      </w:tr>
    </w:tbl>
    <w:p w14:paraId="683BDB5D" w14:textId="77777777" w:rsidR="0096259F" w:rsidRDefault="0096259F" w:rsidP="001F194C">
      <w:pPr>
        <w:rPr>
          <w:b/>
        </w:rPr>
      </w:pPr>
    </w:p>
    <w:p w14:paraId="69F0417D" w14:textId="77777777" w:rsidR="0096259F" w:rsidRDefault="0096259F" w:rsidP="001F194C">
      <w:pPr>
        <w:rPr>
          <w:b/>
        </w:rPr>
      </w:pPr>
    </w:p>
    <w:p w14:paraId="418FEE0E" w14:textId="0146EF20" w:rsidR="0036309A" w:rsidRDefault="0036309A" w:rsidP="001F194C">
      <w:pPr>
        <w:rPr>
          <w:b/>
        </w:rPr>
      </w:pPr>
    </w:p>
    <w:p w14:paraId="7353DF85" w14:textId="77777777" w:rsidR="0036309A" w:rsidRPr="00E46942" w:rsidRDefault="0036309A" w:rsidP="001F194C">
      <w:pPr>
        <w:rPr>
          <w:b/>
        </w:rPr>
      </w:pPr>
    </w:p>
    <w:p w14:paraId="180C3B37" w14:textId="77777777" w:rsidR="00D4705B" w:rsidRDefault="00D4705B" w:rsidP="001F194C"/>
    <w:p w14:paraId="7FCDEA73" w14:textId="77777777" w:rsidR="00D4705B" w:rsidRDefault="00D4705B" w:rsidP="001F194C"/>
    <w:p w14:paraId="686120DB" w14:textId="77777777" w:rsidR="00D4705B" w:rsidRDefault="00D4705B" w:rsidP="001F194C"/>
    <w:p w14:paraId="4BAC7194" w14:textId="77777777" w:rsidR="00D4705B" w:rsidRDefault="00D4705B" w:rsidP="001F194C"/>
    <w:p w14:paraId="3401013D" w14:textId="77777777" w:rsidR="00D4705B" w:rsidRDefault="00D4705B" w:rsidP="001F194C"/>
    <w:p w14:paraId="05C971BF" w14:textId="77777777" w:rsidR="00D4705B" w:rsidRDefault="00D4705B" w:rsidP="001F194C"/>
    <w:p w14:paraId="2EEAA7D6" w14:textId="77777777" w:rsidR="00D4705B" w:rsidRDefault="00D4705B" w:rsidP="001F194C"/>
    <w:p w14:paraId="506EB45B" w14:textId="77777777" w:rsidR="00D4705B" w:rsidRDefault="00D4705B" w:rsidP="001F194C"/>
    <w:p w14:paraId="0E8A3A4D" w14:textId="77777777" w:rsidR="00D4705B" w:rsidRDefault="00D4705B" w:rsidP="001F194C"/>
    <w:p w14:paraId="1B88939E" w14:textId="1AAD029F" w:rsidR="00D4705B" w:rsidRPr="00E46942" w:rsidRDefault="00D4705B" w:rsidP="00D4705B">
      <w:pPr>
        <w:pStyle w:val="Level2Heading"/>
        <w:rPr>
          <w:kern w:val="0"/>
          <w:lang w:val="en-AU"/>
        </w:rPr>
      </w:pPr>
      <w:bookmarkStart w:id="10" w:name="_Toc170133494"/>
      <w:r>
        <w:rPr>
          <w:kern w:val="0"/>
          <w:lang w:val="en-AU"/>
        </w:rPr>
        <w:lastRenderedPageBreak/>
        <w:t>Questions 2</w:t>
      </w:r>
      <w:r w:rsidR="31D81756">
        <w:rPr>
          <w:kern w:val="0"/>
          <w:lang w:val="en-AU"/>
        </w:rPr>
        <w:t>, 3, 5, 7 and 8.</w:t>
      </w:r>
      <w:bookmarkEnd w:id="10"/>
    </w:p>
    <w:p w14:paraId="12E24D30" w14:textId="77777777" w:rsidR="00D4705B" w:rsidRDefault="00D4705B" w:rsidP="001F194C"/>
    <w:tbl>
      <w:tblPr>
        <w:tblStyle w:val="GridTable1Light-Accent5"/>
        <w:tblW w:w="10076" w:type="dxa"/>
        <w:tblLook w:val="04A0" w:firstRow="1" w:lastRow="0" w:firstColumn="1" w:lastColumn="0" w:noHBand="0" w:noVBand="1"/>
      </w:tblPr>
      <w:tblGrid>
        <w:gridCol w:w="1201"/>
        <w:gridCol w:w="1928"/>
        <w:gridCol w:w="1671"/>
        <w:gridCol w:w="1808"/>
        <w:gridCol w:w="1645"/>
        <w:gridCol w:w="1823"/>
      </w:tblGrid>
      <w:tr w:rsidR="00D4705B" w:rsidRPr="00D4705B" w14:paraId="047D3B4F" w14:textId="77777777" w:rsidTr="00D9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E14A0" w14:textId="77777777" w:rsidR="00D4705B" w:rsidRPr="00D4705B" w:rsidRDefault="00D4705B" w:rsidP="00D4705B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Criteria</w:t>
            </w:r>
          </w:p>
        </w:tc>
        <w:tc>
          <w:tcPr>
            <w:tcW w:w="0" w:type="auto"/>
            <w:hideMark/>
          </w:tcPr>
          <w:p w14:paraId="2F59F69F" w14:textId="05DCD793" w:rsidR="00D4705B" w:rsidRPr="00D4705B" w:rsidRDefault="004049AC" w:rsidP="00D4705B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Total</w:t>
            </w:r>
            <w:r w:rsidR="00D4705B"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</w:t>
            </w:r>
          </w:p>
        </w:tc>
        <w:tc>
          <w:tcPr>
            <w:tcW w:w="0" w:type="auto"/>
            <w:hideMark/>
          </w:tcPr>
          <w:p w14:paraId="295709F4" w14:textId="4406C436" w:rsidR="00D4705B" w:rsidRPr="00D4705B" w:rsidRDefault="00D4705B" w:rsidP="00D4705B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0.75</w:t>
            </w:r>
            <w:r w:rsidR="004049AC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*Total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0B25A777" w14:textId="2388DFF0" w:rsidR="00D4705B" w:rsidRPr="00D4705B" w:rsidRDefault="00D4705B" w:rsidP="00D4705B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0.50</w:t>
            </w:r>
            <w:r w:rsidR="004049AC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*Total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3E964132" w14:textId="22CAB25B" w:rsidR="00D4705B" w:rsidRPr="00D4705B" w:rsidRDefault="00D4705B" w:rsidP="00D4705B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0.25</w:t>
            </w:r>
            <w:r w:rsidR="004049AC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*Total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254FE126" w14:textId="77777777" w:rsidR="00D4705B" w:rsidRPr="00D4705B" w:rsidRDefault="00D4705B" w:rsidP="00D4705B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0 Marks</w:t>
            </w:r>
          </w:p>
        </w:tc>
      </w:tr>
      <w:tr w:rsidR="00D4705B" w:rsidRPr="00D4705B" w14:paraId="703BD1B3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90AA2" w14:textId="77777777" w:rsidR="00D4705B" w:rsidRPr="00D4705B" w:rsidRDefault="00D4705B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Correctness</w:t>
            </w:r>
          </w:p>
        </w:tc>
        <w:tc>
          <w:tcPr>
            <w:tcW w:w="0" w:type="auto"/>
            <w:hideMark/>
          </w:tcPr>
          <w:p w14:paraId="19F9C6E4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100% correct and produces the desired outcome.</w:t>
            </w:r>
          </w:p>
        </w:tc>
        <w:tc>
          <w:tcPr>
            <w:tcW w:w="0" w:type="auto"/>
            <w:hideMark/>
          </w:tcPr>
          <w:p w14:paraId="1E4FCABC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mostly correct with minor errors that don't impact the final outcome.</w:t>
            </w:r>
          </w:p>
        </w:tc>
        <w:tc>
          <w:tcPr>
            <w:tcW w:w="0" w:type="auto"/>
            <w:hideMark/>
          </w:tcPr>
          <w:p w14:paraId="762140B8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some errors impacting the final outcome.</w:t>
            </w:r>
          </w:p>
        </w:tc>
        <w:tc>
          <w:tcPr>
            <w:tcW w:w="0" w:type="auto"/>
            <w:hideMark/>
          </w:tcPr>
          <w:p w14:paraId="74BCDC69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numerous errors and only partially completes the task.</w:t>
            </w:r>
          </w:p>
        </w:tc>
        <w:tc>
          <w:tcPr>
            <w:tcW w:w="0" w:type="auto"/>
            <w:hideMark/>
          </w:tcPr>
          <w:p w14:paraId="0C6094DE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incorrect or does not address the task.</w:t>
            </w:r>
          </w:p>
        </w:tc>
      </w:tr>
      <w:tr w:rsidR="00D4705B" w:rsidRPr="00D4705B" w14:paraId="1E99F597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8C40D" w14:textId="77777777" w:rsidR="00D4705B" w:rsidRPr="00D4705B" w:rsidRDefault="00D4705B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Clarity</w:t>
            </w:r>
          </w:p>
        </w:tc>
        <w:tc>
          <w:tcPr>
            <w:tcW w:w="0" w:type="auto"/>
            <w:hideMark/>
          </w:tcPr>
          <w:p w14:paraId="19B602AA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clear, well-structured and easy to understand.</w:t>
            </w:r>
          </w:p>
        </w:tc>
        <w:tc>
          <w:tcPr>
            <w:tcW w:w="0" w:type="auto"/>
            <w:hideMark/>
          </w:tcPr>
          <w:p w14:paraId="7690E25C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mostly clear, with minor points of confusion.</w:t>
            </w:r>
          </w:p>
        </w:tc>
        <w:tc>
          <w:tcPr>
            <w:tcW w:w="0" w:type="auto"/>
            <w:hideMark/>
          </w:tcPr>
          <w:p w14:paraId="2F48E2E0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some clarity but contains areas of confusion.</w:t>
            </w:r>
          </w:p>
        </w:tc>
        <w:tc>
          <w:tcPr>
            <w:tcW w:w="0" w:type="auto"/>
            <w:hideMark/>
          </w:tcPr>
          <w:p w14:paraId="1A34842B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largely unclear and difficult to understand.</w:t>
            </w:r>
          </w:p>
        </w:tc>
        <w:tc>
          <w:tcPr>
            <w:tcW w:w="0" w:type="auto"/>
            <w:hideMark/>
          </w:tcPr>
          <w:p w14:paraId="6BBF2276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incomprehensible or lacks structure.</w:t>
            </w:r>
          </w:p>
        </w:tc>
      </w:tr>
      <w:tr w:rsidR="00D4705B" w:rsidRPr="00D4705B" w14:paraId="0F889A09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F6AEA" w14:textId="77777777" w:rsidR="00D4705B" w:rsidRPr="00D4705B" w:rsidRDefault="00D4705B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</w:t>
            </w:r>
          </w:p>
        </w:tc>
        <w:tc>
          <w:tcPr>
            <w:tcW w:w="0" w:type="auto"/>
            <w:hideMark/>
          </w:tcPr>
          <w:p w14:paraId="34654A4E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clear, comprehensive and enhance understanding of the code.</w:t>
            </w:r>
          </w:p>
        </w:tc>
        <w:tc>
          <w:tcPr>
            <w:tcW w:w="0" w:type="auto"/>
            <w:hideMark/>
          </w:tcPr>
          <w:p w14:paraId="2CE06E20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mostly clear, with minor omissions.</w:t>
            </w:r>
          </w:p>
        </w:tc>
        <w:tc>
          <w:tcPr>
            <w:tcW w:w="0" w:type="auto"/>
            <w:hideMark/>
          </w:tcPr>
          <w:p w14:paraId="38ED88A8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present but lack clarity or completeness.</w:t>
            </w:r>
          </w:p>
        </w:tc>
        <w:tc>
          <w:tcPr>
            <w:tcW w:w="0" w:type="auto"/>
            <w:hideMark/>
          </w:tcPr>
          <w:p w14:paraId="0BA0765E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Few comments are present and they lack clarity.</w:t>
            </w:r>
          </w:p>
        </w:tc>
        <w:tc>
          <w:tcPr>
            <w:tcW w:w="0" w:type="auto"/>
            <w:hideMark/>
          </w:tcPr>
          <w:p w14:paraId="25E9A5C1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No comments or irrelevant comments are provided.</w:t>
            </w:r>
          </w:p>
        </w:tc>
      </w:tr>
      <w:tr w:rsidR="00D4705B" w:rsidRPr="00D4705B" w14:paraId="37925F83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9F23C" w14:textId="77777777" w:rsidR="00D4705B" w:rsidRPr="00D4705B" w:rsidRDefault="00D4705B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Correctness</w:t>
            </w:r>
          </w:p>
        </w:tc>
        <w:tc>
          <w:tcPr>
            <w:tcW w:w="0" w:type="auto"/>
            <w:hideMark/>
          </w:tcPr>
          <w:p w14:paraId="751EACA7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100% correct, within word limit, and fully explains the code.</w:t>
            </w:r>
          </w:p>
        </w:tc>
        <w:tc>
          <w:tcPr>
            <w:tcW w:w="0" w:type="auto"/>
            <w:hideMark/>
          </w:tcPr>
          <w:p w14:paraId="34D28019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mostly correct and/or slightly exceeds word limit.</w:t>
            </w:r>
          </w:p>
        </w:tc>
        <w:tc>
          <w:tcPr>
            <w:tcW w:w="0" w:type="auto"/>
            <w:hideMark/>
          </w:tcPr>
          <w:p w14:paraId="0A891B9F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has some inaccuracies and/or moderately exceeds word limit.</w:t>
            </w:r>
          </w:p>
        </w:tc>
        <w:tc>
          <w:tcPr>
            <w:tcW w:w="0" w:type="auto"/>
            <w:hideMark/>
          </w:tcPr>
          <w:p w14:paraId="48F562C0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largely inaccurate and/or significantly exceeds word limit.</w:t>
            </w:r>
          </w:p>
        </w:tc>
        <w:tc>
          <w:tcPr>
            <w:tcW w:w="0" w:type="auto"/>
            <w:hideMark/>
          </w:tcPr>
          <w:p w14:paraId="08DA3E3D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incorrect, irrelevant, or missing.</w:t>
            </w:r>
          </w:p>
        </w:tc>
      </w:tr>
      <w:tr w:rsidR="00D4705B" w:rsidRPr="00D4705B" w14:paraId="54DF0BDB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6E4A8" w14:textId="77777777" w:rsidR="00D4705B" w:rsidRPr="00D4705B" w:rsidRDefault="00D4705B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Clarity</w:t>
            </w:r>
          </w:p>
        </w:tc>
        <w:tc>
          <w:tcPr>
            <w:tcW w:w="0" w:type="auto"/>
            <w:hideMark/>
          </w:tcPr>
          <w:p w14:paraId="575EC01F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clear, concise, and easy to understand.</w:t>
            </w:r>
          </w:p>
        </w:tc>
        <w:tc>
          <w:tcPr>
            <w:tcW w:w="0" w:type="auto"/>
            <w:hideMark/>
          </w:tcPr>
          <w:p w14:paraId="68FD3CDA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mostly clear, with minor points of confusion.</w:t>
            </w:r>
          </w:p>
        </w:tc>
        <w:tc>
          <w:tcPr>
            <w:tcW w:w="0" w:type="auto"/>
            <w:hideMark/>
          </w:tcPr>
          <w:p w14:paraId="56145DFF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has some clarity but contains areas of confusion.</w:t>
            </w:r>
          </w:p>
        </w:tc>
        <w:tc>
          <w:tcPr>
            <w:tcW w:w="0" w:type="auto"/>
            <w:hideMark/>
          </w:tcPr>
          <w:p w14:paraId="6666E191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largely unclear and difficult to understand.</w:t>
            </w:r>
          </w:p>
        </w:tc>
        <w:tc>
          <w:tcPr>
            <w:tcW w:w="0" w:type="auto"/>
            <w:hideMark/>
          </w:tcPr>
          <w:p w14:paraId="13E86107" w14:textId="77777777" w:rsidR="00D4705B" w:rsidRPr="00D4705B" w:rsidRDefault="00D4705B" w:rsidP="00D4705B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incomprehensible or lacks structure.</w:t>
            </w:r>
          </w:p>
        </w:tc>
      </w:tr>
    </w:tbl>
    <w:p w14:paraId="0BD6A0E3" w14:textId="65D5B2AB" w:rsidR="001A5D34" w:rsidRDefault="001A5D34" w:rsidP="00D4705B">
      <w:pPr>
        <w:spacing w:before="720" w:after="7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343E7C" w14:textId="77777777" w:rsidR="001A5D34" w:rsidRDefault="001A5D34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117B9066"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51437E1A" w14:textId="3F8BD2B7" w:rsidR="77B9D2E6" w:rsidRDefault="77B9D2E6" w:rsidP="117B9066">
      <w:pPr>
        <w:pStyle w:val="Level2Heading"/>
        <w:rPr>
          <w:lang w:val="en-AU"/>
        </w:rPr>
      </w:pPr>
      <w:bookmarkStart w:id="11" w:name="_Toc170133495"/>
      <w:r w:rsidRPr="117B9066">
        <w:rPr>
          <w:lang w:val="en-AU"/>
        </w:rPr>
        <w:lastRenderedPageBreak/>
        <w:t>Questions 4 and 6</w:t>
      </w:r>
      <w:bookmarkEnd w:id="11"/>
    </w:p>
    <w:p w14:paraId="7F39D450" w14:textId="77777777" w:rsidR="001A5D34" w:rsidRDefault="001A5D34" w:rsidP="001A5D34"/>
    <w:tbl>
      <w:tblPr>
        <w:tblStyle w:val="GridTable1LightAccent2"/>
        <w:tblW w:w="10076" w:type="dxa"/>
        <w:tblLook w:val="04A0" w:firstRow="1" w:lastRow="0" w:firstColumn="1" w:lastColumn="0" w:noHBand="0" w:noVBand="1"/>
      </w:tblPr>
      <w:tblGrid>
        <w:gridCol w:w="1266"/>
        <w:gridCol w:w="1916"/>
        <w:gridCol w:w="1647"/>
        <w:gridCol w:w="1797"/>
        <w:gridCol w:w="1634"/>
        <w:gridCol w:w="1816"/>
      </w:tblGrid>
      <w:tr w:rsidR="00D9062F" w:rsidRPr="00D4705B" w14:paraId="3E55DA4F" w14:textId="77777777" w:rsidTr="00D9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3072F" w14:textId="77777777" w:rsidR="001A5D34" w:rsidRPr="00D4705B" w:rsidRDefault="001A5D34" w:rsidP="000C383D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Criteria</w:t>
            </w:r>
          </w:p>
        </w:tc>
        <w:tc>
          <w:tcPr>
            <w:tcW w:w="0" w:type="auto"/>
            <w:hideMark/>
          </w:tcPr>
          <w:p w14:paraId="6B87754E" w14:textId="25B982BF" w:rsidR="001A5D34" w:rsidRPr="00D4705B" w:rsidRDefault="001A5D34" w:rsidP="000C383D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>
              <w:rPr>
                <w:rFonts w:ascii="Segoe UI" w:hAnsi="Segoe UI" w:cs="Segoe UI"/>
                <w:b w:val="0"/>
                <w:bCs w:val="0"/>
                <w:color w:val="374151"/>
                <w:sz w:val="16"/>
                <w:szCs w:val="16"/>
                <w:lang w:eastAsia="ja-JP"/>
              </w:rPr>
              <w:t>2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</w:t>
            </w:r>
            <w:r>
              <w:rPr>
                <w:rFonts w:ascii="Segoe UI" w:hAnsi="Segoe UI" w:cs="Segoe UI"/>
                <w:b w:val="0"/>
                <w:bCs w:val="0"/>
                <w:color w:val="374151"/>
                <w:sz w:val="16"/>
                <w:szCs w:val="16"/>
                <w:lang w:eastAsia="ja-JP"/>
              </w:rPr>
              <w:t>s</w:t>
            </w:r>
          </w:p>
        </w:tc>
        <w:tc>
          <w:tcPr>
            <w:tcW w:w="0" w:type="auto"/>
            <w:hideMark/>
          </w:tcPr>
          <w:p w14:paraId="46AC2C5E" w14:textId="6BF4226C" w:rsidR="001A5D34" w:rsidRPr="00D4705B" w:rsidRDefault="001A5D34" w:rsidP="000C383D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>
              <w:rPr>
                <w:rFonts w:ascii="Segoe UI" w:hAnsi="Segoe UI" w:cs="Segoe UI"/>
                <w:b w:val="0"/>
                <w:bCs w:val="0"/>
                <w:color w:val="374151"/>
                <w:sz w:val="16"/>
                <w:szCs w:val="16"/>
                <w:lang w:eastAsia="ja-JP"/>
              </w:rPr>
              <w:t>1.5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562EF5E1" w14:textId="7A2040E0" w:rsidR="001A5D34" w:rsidRPr="00D4705B" w:rsidRDefault="001A5D34" w:rsidP="000C383D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>
              <w:rPr>
                <w:rFonts w:ascii="Segoe UI" w:hAnsi="Segoe UI" w:cs="Segoe UI"/>
                <w:b w:val="0"/>
                <w:bCs w:val="0"/>
                <w:color w:val="374151"/>
                <w:sz w:val="16"/>
                <w:szCs w:val="16"/>
                <w:lang w:eastAsia="ja-JP"/>
              </w:rPr>
              <w:t xml:space="preserve">1 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Mark</w:t>
            </w:r>
          </w:p>
        </w:tc>
        <w:tc>
          <w:tcPr>
            <w:tcW w:w="0" w:type="auto"/>
            <w:hideMark/>
          </w:tcPr>
          <w:p w14:paraId="629B8982" w14:textId="18812011" w:rsidR="001A5D34" w:rsidRPr="00D4705B" w:rsidRDefault="001A5D34" w:rsidP="000C383D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>
              <w:rPr>
                <w:rFonts w:ascii="Segoe UI" w:hAnsi="Segoe UI" w:cs="Segoe UI"/>
                <w:b w:val="0"/>
                <w:bCs w:val="0"/>
                <w:color w:val="374151"/>
                <w:sz w:val="16"/>
                <w:szCs w:val="16"/>
                <w:lang w:eastAsia="ja-JP"/>
              </w:rPr>
              <w:t>0.5</w:t>
            </w: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Marks</w:t>
            </w:r>
          </w:p>
        </w:tc>
        <w:tc>
          <w:tcPr>
            <w:tcW w:w="0" w:type="auto"/>
            <w:hideMark/>
          </w:tcPr>
          <w:p w14:paraId="03F73917" w14:textId="77777777" w:rsidR="001A5D34" w:rsidRPr="00D4705B" w:rsidRDefault="001A5D34" w:rsidP="000C383D">
            <w:pPr>
              <w:spacing w:before="480" w:after="4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0 Marks</w:t>
            </w:r>
          </w:p>
        </w:tc>
      </w:tr>
      <w:tr w:rsidR="00D9062F" w:rsidRPr="00D4705B" w14:paraId="7CD6D027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4CFF4" w14:textId="27570974" w:rsidR="001A5D34" w:rsidRPr="00D4705B" w:rsidRDefault="001A5D3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Correctness</w:t>
            </w:r>
            <w:r w:rsidRPr="00D9062F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13CAB9E1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100% correct and produces the desired outcome.</w:t>
            </w:r>
          </w:p>
        </w:tc>
        <w:tc>
          <w:tcPr>
            <w:tcW w:w="0" w:type="auto"/>
            <w:hideMark/>
          </w:tcPr>
          <w:p w14:paraId="6349B87D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mostly correct with minor errors that don't impact the final outcome.</w:t>
            </w:r>
          </w:p>
        </w:tc>
        <w:tc>
          <w:tcPr>
            <w:tcW w:w="0" w:type="auto"/>
            <w:hideMark/>
          </w:tcPr>
          <w:p w14:paraId="1E3785C1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some errors impacting the final outcome.</w:t>
            </w:r>
          </w:p>
        </w:tc>
        <w:tc>
          <w:tcPr>
            <w:tcW w:w="0" w:type="auto"/>
            <w:hideMark/>
          </w:tcPr>
          <w:p w14:paraId="5312F7A2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numerous errors and only partially completes the task.</w:t>
            </w:r>
          </w:p>
        </w:tc>
        <w:tc>
          <w:tcPr>
            <w:tcW w:w="0" w:type="auto"/>
            <w:hideMark/>
          </w:tcPr>
          <w:p w14:paraId="19B2D660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incorrect or does not address the task.</w:t>
            </w:r>
          </w:p>
        </w:tc>
      </w:tr>
      <w:tr w:rsidR="00D9062F" w:rsidRPr="00D4705B" w14:paraId="1F7610E9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C599C" w14:textId="58E40FD7" w:rsidR="001A5D34" w:rsidRPr="00D4705B" w:rsidRDefault="001A5D3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Clarity</w:t>
            </w:r>
            <w:r w:rsidRPr="00D9062F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07068FD0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clear, well-structured and easy to understand.</w:t>
            </w:r>
          </w:p>
        </w:tc>
        <w:tc>
          <w:tcPr>
            <w:tcW w:w="0" w:type="auto"/>
            <w:hideMark/>
          </w:tcPr>
          <w:p w14:paraId="21C7E5BF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mostly clear, with minor points of confusion.</w:t>
            </w:r>
          </w:p>
        </w:tc>
        <w:tc>
          <w:tcPr>
            <w:tcW w:w="0" w:type="auto"/>
            <w:hideMark/>
          </w:tcPr>
          <w:p w14:paraId="0CC5994C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has some clarity but contains areas of confusion.</w:t>
            </w:r>
          </w:p>
        </w:tc>
        <w:tc>
          <w:tcPr>
            <w:tcW w:w="0" w:type="auto"/>
            <w:hideMark/>
          </w:tcPr>
          <w:p w14:paraId="1396A1F9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largely unclear and difficult to understand.</w:t>
            </w:r>
          </w:p>
        </w:tc>
        <w:tc>
          <w:tcPr>
            <w:tcW w:w="0" w:type="auto"/>
            <w:hideMark/>
          </w:tcPr>
          <w:p w14:paraId="14D08B20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Code is incomprehensible or lacks structure.</w:t>
            </w:r>
          </w:p>
        </w:tc>
      </w:tr>
      <w:tr w:rsidR="00D9062F" w:rsidRPr="00D4705B" w14:paraId="2766973D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37CA9" w14:textId="2BA246D5" w:rsidR="001A5D34" w:rsidRPr="00D4705B" w:rsidRDefault="001A5D3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</w:t>
            </w:r>
            <w:r w:rsidRPr="00D9062F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5C8213D8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clear, comprehensive and enhance understanding of the code.</w:t>
            </w:r>
          </w:p>
        </w:tc>
        <w:tc>
          <w:tcPr>
            <w:tcW w:w="0" w:type="auto"/>
            <w:hideMark/>
          </w:tcPr>
          <w:p w14:paraId="05402502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mostly clear, with minor omissions.</w:t>
            </w:r>
          </w:p>
        </w:tc>
        <w:tc>
          <w:tcPr>
            <w:tcW w:w="0" w:type="auto"/>
            <w:hideMark/>
          </w:tcPr>
          <w:p w14:paraId="08D8618C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Comments are present but lack clarity or completeness.</w:t>
            </w:r>
          </w:p>
        </w:tc>
        <w:tc>
          <w:tcPr>
            <w:tcW w:w="0" w:type="auto"/>
            <w:hideMark/>
          </w:tcPr>
          <w:p w14:paraId="7022E497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Few comments are present and they lack clarity.</w:t>
            </w:r>
          </w:p>
        </w:tc>
        <w:tc>
          <w:tcPr>
            <w:tcW w:w="0" w:type="auto"/>
            <w:hideMark/>
          </w:tcPr>
          <w:p w14:paraId="05A85F8F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No comments or irrelevant comments are provided.</w:t>
            </w:r>
          </w:p>
        </w:tc>
      </w:tr>
      <w:tr w:rsidR="00D9062F" w:rsidRPr="00D4705B" w14:paraId="52D26AE1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4D208" w14:textId="77777777" w:rsidR="001A5D34" w:rsidRPr="00D4705B" w:rsidRDefault="001A5D3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Correctness</w:t>
            </w:r>
          </w:p>
        </w:tc>
        <w:tc>
          <w:tcPr>
            <w:tcW w:w="0" w:type="auto"/>
            <w:hideMark/>
          </w:tcPr>
          <w:p w14:paraId="0ABA52B4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100% correct, within word limit, and fully explains the code.</w:t>
            </w:r>
          </w:p>
        </w:tc>
        <w:tc>
          <w:tcPr>
            <w:tcW w:w="0" w:type="auto"/>
            <w:hideMark/>
          </w:tcPr>
          <w:p w14:paraId="2903760B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mostly correct and/or slightly exceeds word limit.</w:t>
            </w:r>
          </w:p>
        </w:tc>
        <w:tc>
          <w:tcPr>
            <w:tcW w:w="0" w:type="auto"/>
            <w:hideMark/>
          </w:tcPr>
          <w:p w14:paraId="04D455BF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has some inaccuracies and/or moderately exceeds word limit.</w:t>
            </w:r>
          </w:p>
        </w:tc>
        <w:tc>
          <w:tcPr>
            <w:tcW w:w="0" w:type="auto"/>
            <w:hideMark/>
          </w:tcPr>
          <w:p w14:paraId="60EA3A61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largely inaccurate and/or significantly exceeds word limit.</w:t>
            </w:r>
          </w:p>
        </w:tc>
        <w:tc>
          <w:tcPr>
            <w:tcW w:w="0" w:type="auto"/>
            <w:hideMark/>
          </w:tcPr>
          <w:p w14:paraId="14CE8BB5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incorrect, irrelevant, or missing.</w:t>
            </w:r>
          </w:p>
        </w:tc>
      </w:tr>
      <w:tr w:rsidR="00D9062F" w:rsidRPr="00D4705B" w14:paraId="21780BB0" w14:textId="77777777" w:rsidTr="00D9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B288E" w14:textId="77777777" w:rsidR="001A5D34" w:rsidRPr="00D4705B" w:rsidRDefault="001A5D34" w:rsidP="00D9062F">
            <w:pPr>
              <w:spacing w:before="480" w:after="480" w:line="240" w:lineRule="auto"/>
              <w:jc w:val="center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Clarity</w:t>
            </w:r>
          </w:p>
        </w:tc>
        <w:tc>
          <w:tcPr>
            <w:tcW w:w="0" w:type="auto"/>
            <w:hideMark/>
          </w:tcPr>
          <w:p w14:paraId="5D2FC23A" w14:textId="6D9BA62F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clear, concise, and easy to understand.</w:t>
            </w:r>
          </w:p>
        </w:tc>
        <w:tc>
          <w:tcPr>
            <w:tcW w:w="0" w:type="auto"/>
            <w:hideMark/>
          </w:tcPr>
          <w:p w14:paraId="0C3B019E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mostly clear, with minor points of confusion.</w:t>
            </w:r>
          </w:p>
        </w:tc>
        <w:tc>
          <w:tcPr>
            <w:tcW w:w="0" w:type="auto"/>
            <w:hideMark/>
          </w:tcPr>
          <w:p w14:paraId="4EB9B602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has some clarity but contains areas of confusion.</w:t>
            </w:r>
          </w:p>
        </w:tc>
        <w:tc>
          <w:tcPr>
            <w:tcW w:w="0" w:type="auto"/>
            <w:hideMark/>
          </w:tcPr>
          <w:p w14:paraId="458839A0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largely unclear and difficult to understand.</w:t>
            </w:r>
          </w:p>
        </w:tc>
        <w:tc>
          <w:tcPr>
            <w:tcW w:w="0" w:type="auto"/>
            <w:hideMark/>
          </w:tcPr>
          <w:p w14:paraId="1617933B" w14:textId="77777777" w:rsidR="001A5D34" w:rsidRPr="00D4705B" w:rsidRDefault="001A5D34" w:rsidP="000C383D">
            <w:pPr>
              <w:spacing w:before="480" w:after="4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</w:pPr>
            <w:r w:rsidRPr="00D4705B">
              <w:rPr>
                <w:rFonts w:ascii="Segoe UI" w:hAnsi="Segoe UI" w:cs="Segoe UI"/>
                <w:color w:val="374151"/>
                <w:sz w:val="16"/>
                <w:szCs w:val="16"/>
                <w:lang w:eastAsia="ja-JP"/>
              </w:rPr>
              <w:t>Rationale is incomprehensible or lacks structure.</w:t>
            </w:r>
          </w:p>
        </w:tc>
      </w:tr>
    </w:tbl>
    <w:p w14:paraId="5C95471B" w14:textId="77777777" w:rsidR="00D4705B" w:rsidRPr="00D4705B" w:rsidRDefault="00D4705B" w:rsidP="00D4705B">
      <w:pPr>
        <w:spacing w:before="720" w:after="7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0EE32FB" w14:textId="77777777" w:rsidR="00D4705B" w:rsidRPr="00E46942" w:rsidRDefault="00D4705B" w:rsidP="001F194C"/>
    <w:sectPr w:rsidR="00D4705B" w:rsidRPr="00E46942" w:rsidSect="00256B12">
      <w:headerReference w:type="default" r:id="rId12"/>
      <w:footerReference w:type="default" r:id="rId13"/>
      <w:pgSz w:w="11907" w:h="16840" w:code="9"/>
      <w:pgMar w:top="1134" w:right="1275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ACDF" w14:textId="77777777" w:rsidR="00C81261" w:rsidRDefault="00C81261" w:rsidP="00094AA9">
      <w:r>
        <w:separator/>
      </w:r>
    </w:p>
  </w:endnote>
  <w:endnote w:type="continuationSeparator" w:id="0">
    <w:p w14:paraId="7C25440D" w14:textId="77777777" w:rsidR="00C81261" w:rsidRDefault="00C81261" w:rsidP="00094AA9">
      <w:r>
        <w:continuationSeparator/>
      </w:r>
    </w:p>
  </w:endnote>
  <w:endnote w:type="continuationNotice" w:id="1">
    <w:p w14:paraId="5D57626B" w14:textId="77777777" w:rsidR="00C81261" w:rsidRDefault="00C812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tima">
    <w:altName w:val="Calibri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Nimbus Sans L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mmet">
    <w:altName w:val="Calibri"/>
    <w:panose1 w:val="020B0604020202020204"/>
    <w:charset w:val="00"/>
    <w:family w:val="modern"/>
    <w:notTrueType/>
    <w:pitch w:val="variable"/>
    <w:sig w:usb0="A00000AF" w:usb1="5000005B" w:usb2="000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49DC" w14:textId="77777777" w:rsidR="009B46DB" w:rsidRDefault="009B46DB" w:rsidP="00094AA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454680" w14:textId="77777777" w:rsidR="009B46DB" w:rsidRDefault="009B46DB" w:rsidP="00094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E0B5" w14:textId="77777777" w:rsidR="009B46DB" w:rsidRDefault="009B46DB" w:rsidP="00094AA9">
    <w:pPr>
      <w:pStyle w:val="Footer"/>
      <w:rPr>
        <w:rStyle w:val="PageNumber"/>
      </w:rPr>
    </w:pPr>
  </w:p>
  <w:p w14:paraId="1E594969" w14:textId="77777777" w:rsidR="009B46DB" w:rsidRDefault="009B46DB" w:rsidP="00094AA9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AA440A" wp14:editId="7C00EA1A">
              <wp:simplePos x="0" y="0"/>
              <wp:positionH relativeFrom="column">
                <wp:posOffset>-3810</wp:posOffset>
              </wp:positionH>
              <wp:positionV relativeFrom="paragraph">
                <wp:posOffset>6985</wp:posOffset>
              </wp:positionV>
              <wp:extent cx="5743575" cy="0"/>
              <wp:effectExtent l="11430" t="10795" r="7620" b="8255"/>
              <wp:wrapSquare wrapText="bothSides"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6EC35A8B">
            <v:line id="Line 11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3pt,.55pt" to="451.95pt,.55pt" w14:anchorId="660253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aC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gxGKdKB&#10;RRuhOMqyUJreuAIQldrakBw9qVez0fSrQ0pXLVF7HiW+nQ3ExYjkISQsnIELdv0nzQBDDl7HOp0a&#10;2wVKqAA6RTvOdzv4ySMKm+Np/jSejjGi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E418" w14:textId="77777777" w:rsidR="009B46DB" w:rsidRPr="00F01245" w:rsidRDefault="009B46DB" w:rsidP="00F01245">
    <w:pPr>
      <w:jc w:val="center"/>
      <w:rPr>
        <w:color w:val="A6A6A6" w:themeColor="background1" w:themeShade="A6"/>
      </w:rPr>
    </w:pPr>
    <w:r w:rsidRPr="00F01245">
      <w:rPr>
        <w:noProof/>
        <w:color w:val="A6A6A6" w:themeColor="background1" w:themeShade="A6"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0D52D69" wp14:editId="1D3BEEFC">
              <wp:simplePos x="0" y="0"/>
              <wp:positionH relativeFrom="column">
                <wp:posOffset>2894965</wp:posOffset>
              </wp:positionH>
              <wp:positionV relativeFrom="paragraph">
                <wp:posOffset>9657715</wp:posOffset>
              </wp:positionV>
              <wp:extent cx="2265045" cy="329565"/>
              <wp:effectExtent l="0" t="0" r="190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61EDB" w14:textId="77777777" w:rsidR="009B46DB" w:rsidRPr="00173464" w:rsidRDefault="009B46DB" w:rsidP="00094AA9">
                          <w:pPr>
                            <w:rPr>
                              <w:b/>
                            </w:rPr>
                          </w:pPr>
                          <w:r w:rsidRPr="00173464">
                            <w:t>CRICOS Provider Code 00098G</w:t>
                          </w:r>
                        </w:p>
                        <w:p w14:paraId="189A8C15" w14:textId="77777777" w:rsidR="009B46DB" w:rsidRDefault="009B46DB" w:rsidP="00094AA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7523F6C4">
            <v:shapetype id="_x0000_t202" coordsize="21600,21600" o:spt="202" path="m,l,21600r21600,l21600,xe" w14:anchorId="50D52D69">
              <v:stroke joinstyle="miter"/>
              <v:path gradientshapeok="t" o:connecttype="rect"/>
            </v:shapetype>
            <v:shape id="Text Box 1" style="position:absolute;left:0;text-align:left;margin-left:227.95pt;margin-top:760.45pt;width:178.35pt;height:25.9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color="#7f7f7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">
              <v:textbox>
                <w:txbxContent>
                  <w:p w:rsidRPr="00173464" w:rsidR="009B46DB" w:rsidP="00094AA9" w:rsidRDefault="009B46DB" w14:paraId="3C2EA147" w14:textId="77777777">
                    <w:pPr>
                      <w:rPr>
                        <w:b/>
                      </w:rPr>
                    </w:pPr>
                    <w:r w:rsidRPr="00173464">
                      <w:t>CRICOS Provider Code 00098G</w:t>
                    </w:r>
                  </w:p>
                  <w:p w:rsidR="009B46DB" w:rsidP="00094AA9" w:rsidRDefault="009B46DB" w14:paraId="672A6659" w14:textId="77777777"/>
                </w:txbxContent>
              </v:textbox>
            </v:shape>
          </w:pict>
        </mc:Fallback>
      </mc:AlternateContent>
    </w:r>
    <w:r w:rsidRPr="00F01245">
      <w:rPr>
        <w:noProof/>
        <w:color w:val="A6A6A6" w:themeColor="background1" w:themeShade="A6"/>
        <w:lang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F4C0B39" wp14:editId="43573CBC">
              <wp:simplePos x="0" y="0"/>
              <wp:positionH relativeFrom="column">
                <wp:posOffset>2894965</wp:posOffset>
              </wp:positionH>
              <wp:positionV relativeFrom="paragraph">
                <wp:posOffset>9657715</wp:posOffset>
              </wp:positionV>
              <wp:extent cx="2265045" cy="329565"/>
              <wp:effectExtent l="0" t="0" r="1905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1BA5B9" w14:textId="77777777" w:rsidR="009B46DB" w:rsidRPr="00173464" w:rsidRDefault="009B46DB" w:rsidP="00094AA9">
                          <w:pPr>
                            <w:rPr>
                              <w:b/>
                            </w:rPr>
                          </w:pPr>
                          <w:r w:rsidRPr="00173464">
                            <w:t>CRICOS Provider Code 00098G</w:t>
                          </w:r>
                        </w:p>
                        <w:p w14:paraId="47B18458" w14:textId="77777777" w:rsidR="009B46DB" w:rsidRDefault="009B46DB" w:rsidP="00094AA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6AA6AB2">
            <v:shape id="Text Box 4" style="position:absolute;left:0;text-align:left;margin-left:227.95pt;margin-top:760.45pt;width:178.35pt;height:25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strokecolor="#7f7f7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" w14:anchorId="1F4C0B39">
              <v:textbox>
                <w:txbxContent>
                  <w:p w:rsidRPr="00173464" w:rsidR="009B46DB" w:rsidP="00094AA9" w:rsidRDefault="009B46DB" w14:paraId="1C2A50B8" w14:textId="77777777">
                    <w:pPr>
                      <w:rPr>
                        <w:b/>
                      </w:rPr>
                    </w:pPr>
                    <w:r w:rsidRPr="00173464">
                      <w:t>CRICOS Provider Code 00098G</w:t>
                    </w:r>
                  </w:p>
                  <w:p w:rsidR="009B46DB" w:rsidP="00094AA9" w:rsidRDefault="009B46DB" w14:paraId="0A37501D" w14:textId="77777777"/>
                </w:txbxContent>
              </v:textbox>
            </v:shape>
          </w:pict>
        </mc:Fallback>
      </mc:AlternateContent>
    </w:r>
    <w:r w:rsidRPr="00F01245">
      <w:rPr>
        <w:color w:val="A6A6A6" w:themeColor="background1" w:themeShade="A6"/>
      </w:rPr>
      <w:t>CRICOS Provider Code 00098G</w:t>
    </w:r>
  </w:p>
  <w:p w14:paraId="7AE71301" w14:textId="77777777" w:rsidR="009B46DB" w:rsidRDefault="009B46DB" w:rsidP="00094A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20A3" w14:textId="77777777" w:rsidR="009B46DB" w:rsidRDefault="009B46DB" w:rsidP="00094AA9">
    <w:pPr>
      <w:pStyle w:val="Footer"/>
      <w:rPr>
        <w:rStyle w:val="PageNumber"/>
      </w:rPr>
    </w:pPr>
  </w:p>
  <w:p w14:paraId="3DD90686" w14:textId="77777777" w:rsidR="009B46DB" w:rsidRDefault="009B46DB" w:rsidP="00094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4E1D" w14:textId="77777777" w:rsidR="00C81261" w:rsidRDefault="00C81261" w:rsidP="00094AA9">
      <w:r>
        <w:separator/>
      </w:r>
    </w:p>
  </w:footnote>
  <w:footnote w:type="continuationSeparator" w:id="0">
    <w:p w14:paraId="624F2EB5" w14:textId="77777777" w:rsidR="00C81261" w:rsidRDefault="00C81261" w:rsidP="00094AA9">
      <w:r>
        <w:continuationSeparator/>
      </w:r>
    </w:p>
  </w:footnote>
  <w:footnote w:type="continuationNotice" w:id="1">
    <w:p w14:paraId="61976B2B" w14:textId="77777777" w:rsidR="00C81261" w:rsidRDefault="00C812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C4D5" w14:textId="77777777" w:rsidR="009B46DB" w:rsidRDefault="009B46DB" w:rsidP="00094AA9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A21E9AC" wp14:editId="120E4507">
              <wp:simplePos x="0" y="0"/>
              <wp:positionH relativeFrom="margin">
                <wp:posOffset>1761490</wp:posOffset>
              </wp:positionH>
              <wp:positionV relativeFrom="paragraph">
                <wp:posOffset>620395</wp:posOffset>
              </wp:positionV>
              <wp:extent cx="3791585" cy="59626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1585" cy="596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1C687" w14:textId="77777777" w:rsidR="009B46DB" w:rsidRPr="00F01245" w:rsidRDefault="009B46DB" w:rsidP="00094AA9">
                          <w:pPr>
                            <w:rPr>
                              <w:rFonts w:ascii="Sommet" w:hAnsi="Sommet"/>
                              <w:b/>
                              <w:sz w:val="36"/>
                              <w:lang w:val="en-US"/>
                            </w:rPr>
                          </w:pPr>
                          <w:r w:rsidRPr="00F01245">
                            <w:rPr>
                              <w:rFonts w:ascii="Sommet" w:hAnsi="Sommet"/>
                              <w:b/>
                              <w:sz w:val="36"/>
                              <w:lang w:val="en-US"/>
                            </w:rPr>
                            <w:t>Faculty of Medicine</w:t>
                          </w:r>
                        </w:p>
                        <w:p w14:paraId="18E9CE6F" w14:textId="77777777" w:rsidR="009B46DB" w:rsidRPr="00F01245" w:rsidRDefault="009B46DB" w:rsidP="00094AA9">
                          <w:pPr>
                            <w:rPr>
                              <w:rFonts w:ascii="Sommet" w:hAnsi="Sommet"/>
                              <w:b/>
                              <w:sz w:val="36"/>
                              <w:lang w:val="en-US"/>
                            </w:rPr>
                          </w:pPr>
                          <w:r w:rsidRPr="00F01245">
                            <w:rPr>
                              <w:rFonts w:ascii="Sommet" w:hAnsi="Sommet"/>
                              <w:b/>
                              <w:sz w:val="36"/>
                              <w:lang w:val="en-US"/>
                            </w:rPr>
                            <w:t>School of Medical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 w14:anchorId="535E1C89">
            <v:shapetype id="_x0000_t202" coordsize="21600,21600" o:spt="202" path="m,l,21600r21600,l21600,xe" w14:anchorId="4A21E9AC">
              <v:stroke joinstyle="miter"/>
              <v:path gradientshapeok="t" o:connecttype="rect"/>
            </v:shapetype>
            <v:shape id="Text Box 3" style="position:absolute;margin-left:138.7pt;margin-top:48.85pt;width:298.55pt;height:46.9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">
              <v:textbox inset="0,0,0,0">
                <w:txbxContent>
                  <w:p w:rsidRPr="00F01245" w:rsidR="009B46DB" w:rsidP="00094AA9" w:rsidRDefault="009B46DB" w14:paraId="671A8250" w14:textId="77777777">
                    <w:pPr>
                      <w:rPr>
                        <w:rFonts w:ascii="Sommet" w:hAnsi="Sommet"/>
                        <w:b/>
                        <w:sz w:val="36"/>
                        <w:lang w:val="en-US"/>
                      </w:rPr>
                    </w:pPr>
                    <w:r w:rsidRPr="00F01245">
                      <w:rPr>
                        <w:rFonts w:ascii="Sommet" w:hAnsi="Sommet"/>
                        <w:b/>
                        <w:sz w:val="36"/>
                        <w:lang w:val="en-US"/>
                      </w:rPr>
                      <w:t>Faculty of Medicine</w:t>
                    </w:r>
                  </w:p>
                  <w:p w:rsidRPr="00F01245" w:rsidR="009B46DB" w:rsidP="00094AA9" w:rsidRDefault="009B46DB" w14:paraId="6AA90CA2" w14:textId="77777777">
                    <w:pPr>
                      <w:rPr>
                        <w:rFonts w:ascii="Sommet" w:hAnsi="Sommet"/>
                        <w:b/>
                        <w:sz w:val="36"/>
                        <w:lang w:val="en-US"/>
                      </w:rPr>
                    </w:pPr>
                    <w:r w:rsidRPr="00F01245">
                      <w:rPr>
                        <w:rFonts w:ascii="Sommet" w:hAnsi="Sommet"/>
                        <w:b/>
                        <w:sz w:val="36"/>
                        <w:lang w:val="en-US"/>
                      </w:rPr>
                      <w:t>School of Medical Sciences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8241" behindDoc="0" locked="0" layoutInCell="1" allowOverlap="1" wp14:anchorId="487AD357" wp14:editId="2B0A9A7B">
          <wp:simplePos x="0" y="0"/>
          <wp:positionH relativeFrom="margin">
            <wp:posOffset>-1080770</wp:posOffset>
          </wp:positionH>
          <wp:positionV relativeFrom="margin">
            <wp:posOffset>-123825</wp:posOffset>
          </wp:positionV>
          <wp:extent cx="2743200" cy="1778000"/>
          <wp:effectExtent l="0" t="0" r="0" b="0"/>
          <wp:wrapSquare wrapText="bothSides"/>
          <wp:docPr id="1" name="Picture 1" descr="/Volumes/MS/All Staff/Branding/Branding - Australias Global University/Logo 2016/Templates/Bands and Tagline/A4_portrait Sydn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Volumes/MS/All Staff/Branding/Branding - Australias Global University/Logo 2016/Templates/Bands and Tagline/A4_portrait Sydne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7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1454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965D53" w14:textId="4F98FF41" w:rsidR="009B46DB" w:rsidRDefault="009B46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B2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C0157BE" w14:textId="77777777" w:rsidR="009B46DB" w:rsidRPr="00177E4E" w:rsidRDefault="009B46DB" w:rsidP="00094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25C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56BB3"/>
    <w:multiLevelType w:val="hybridMultilevel"/>
    <w:tmpl w:val="DE46D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3A63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2478D"/>
    <w:multiLevelType w:val="hybridMultilevel"/>
    <w:tmpl w:val="FEE0A5C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8E2BC9"/>
    <w:multiLevelType w:val="hybridMultilevel"/>
    <w:tmpl w:val="F392BB6A"/>
    <w:lvl w:ilvl="0" w:tplc="0C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0EDE17A3"/>
    <w:multiLevelType w:val="hybridMultilevel"/>
    <w:tmpl w:val="DD50D4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B2A65"/>
    <w:multiLevelType w:val="hybridMultilevel"/>
    <w:tmpl w:val="5822A8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5C29F5"/>
    <w:multiLevelType w:val="hybridMultilevel"/>
    <w:tmpl w:val="ED42A71A"/>
    <w:lvl w:ilvl="0" w:tplc="A2D6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240DA3"/>
    <w:multiLevelType w:val="hybridMultilevel"/>
    <w:tmpl w:val="600879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7A8"/>
    <w:multiLevelType w:val="hybridMultilevel"/>
    <w:tmpl w:val="CC2E9E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75D"/>
    <w:multiLevelType w:val="multilevel"/>
    <w:tmpl w:val="840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409D8"/>
    <w:multiLevelType w:val="hybridMultilevel"/>
    <w:tmpl w:val="A0B81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C1080"/>
    <w:multiLevelType w:val="hybridMultilevel"/>
    <w:tmpl w:val="7096A8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670EB"/>
    <w:multiLevelType w:val="hybridMultilevel"/>
    <w:tmpl w:val="888E2FF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2304905"/>
    <w:multiLevelType w:val="hybridMultilevel"/>
    <w:tmpl w:val="60087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07095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D1336A"/>
    <w:multiLevelType w:val="multilevel"/>
    <w:tmpl w:val="313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855D6"/>
    <w:multiLevelType w:val="hybridMultilevel"/>
    <w:tmpl w:val="60087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12987"/>
    <w:multiLevelType w:val="multilevel"/>
    <w:tmpl w:val="9D7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F415A"/>
    <w:multiLevelType w:val="hybridMultilevel"/>
    <w:tmpl w:val="4FD4E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E18F2"/>
    <w:multiLevelType w:val="hybridMultilevel"/>
    <w:tmpl w:val="63E25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C4CE0"/>
    <w:multiLevelType w:val="hybridMultilevel"/>
    <w:tmpl w:val="C72216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F846A55"/>
    <w:multiLevelType w:val="hybridMultilevel"/>
    <w:tmpl w:val="3CACF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60664"/>
    <w:multiLevelType w:val="hybridMultilevel"/>
    <w:tmpl w:val="D0CCC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94C1B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971852"/>
    <w:multiLevelType w:val="hybridMultilevel"/>
    <w:tmpl w:val="7E9E0BD6"/>
    <w:lvl w:ilvl="0" w:tplc="A2D6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24472"/>
    <w:multiLevelType w:val="hybridMultilevel"/>
    <w:tmpl w:val="15500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C0949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E95633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8A46B8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0D46F8"/>
    <w:multiLevelType w:val="hybridMultilevel"/>
    <w:tmpl w:val="EBB87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21954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F52DB1"/>
    <w:multiLevelType w:val="hybridMultilevel"/>
    <w:tmpl w:val="3D0A0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F7090"/>
    <w:multiLevelType w:val="hybridMultilevel"/>
    <w:tmpl w:val="9EAE15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7900F7"/>
    <w:multiLevelType w:val="hybridMultilevel"/>
    <w:tmpl w:val="C0DAFA92"/>
    <w:lvl w:ilvl="0" w:tplc="190EA7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E6C2B"/>
    <w:multiLevelType w:val="hybridMultilevel"/>
    <w:tmpl w:val="0630C2C4"/>
    <w:lvl w:ilvl="0" w:tplc="827C5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462D3"/>
    <w:multiLevelType w:val="hybridMultilevel"/>
    <w:tmpl w:val="4FD4E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41875"/>
    <w:multiLevelType w:val="hybridMultilevel"/>
    <w:tmpl w:val="E13437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E25A8"/>
    <w:multiLevelType w:val="hybridMultilevel"/>
    <w:tmpl w:val="C666D2D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B194C4D"/>
    <w:multiLevelType w:val="hybridMultilevel"/>
    <w:tmpl w:val="FC608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83EE2"/>
    <w:multiLevelType w:val="hybridMultilevel"/>
    <w:tmpl w:val="60087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21619">
    <w:abstractNumId w:val="30"/>
  </w:num>
  <w:num w:numId="2" w16cid:durableId="1679893120">
    <w:abstractNumId w:val="20"/>
  </w:num>
  <w:num w:numId="3" w16cid:durableId="555556225">
    <w:abstractNumId w:val="8"/>
  </w:num>
  <w:num w:numId="4" w16cid:durableId="370034886">
    <w:abstractNumId w:val="32"/>
  </w:num>
  <w:num w:numId="5" w16cid:durableId="1674919286">
    <w:abstractNumId w:val="12"/>
  </w:num>
  <w:num w:numId="6" w16cid:durableId="291832175">
    <w:abstractNumId w:val="3"/>
  </w:num>
  <w:num w:numId="7" w16cid:durableId="5232539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5620245">
    <w:abstractNumId w:val="1"/>
  </w:num>
  <w:num w:numId="9" w16cid:durableId="1660188785">
    <w:abstractNumId w:val="22"/>
  </w:num>
  <w:num w:numId="10" w16cid:durableId="1533879911">
    <w:abstractNumId w:val="20"/>
  </w:num>
  <w:num w:numId="11" w16cid:durableId="75518252">
    <w:abstractNumId w:val="36"/>
  </w:num>
  <w:num w:numId="12" w16cid:durableId="1884101520">
    <w:abstractNumId w:val="9"/>
  </w:num>
  <w:num w:numId="13" w16cid:durableId="653098689">
    <w:abstractNumId w:val="6"/>
  </w:num>
  <w:num w:numId="14" w16cid:durableId="446856173">
    <w:abstractNumId w:val="0"/>
  </w:num>
  <w:num w:numId="15" w16cid:durableId="1899901461">
    <w:abstractNumId w:val="24"/>
  </w:num>
  <w:num w:numId="16" w16cid:durableId="115411754">
    <w:abstractNumId w:val="27"/>
  </w:num>
  <w:num w:numId="17" w16cid:durableId="854731315">
    <w:abstractNumId w:val="2"/>
  </w:num>
  <w:num w:numId="18" w16cid:durableId="2014725105">
    <w:abstractNumId w:val="15"/>
  </w:num>
  <w:num w:numId="19" w16cid:durableId="1023703589">
    <w:abstractNumId w:val="31"/>
  </w:num>
  <w:num w:numId="20" w16cid:durableId="210846978">
    <w:abstractNumId w:val="33"/>
  </w:num>
  <w:num w:numId="21" w16cid:durableId="254871341">
    <w:abstractNumId w:val="29"/>
  </w:num>
  <w:num w:numId="22" w16cid:durableId="1904560906">
    <w:abstractNumId w:val="28"/>
  </w:num>
  <w:num w:numId="23" w16cid:durableId="1728993786">
    <w:abstractNumId w:val="11"/>
  </w:num>
  <w:num w:numId="24" w16cid:durableId="1397319203">
    <w:abstractNumId w:val="23"/>
  </w:num>
  <w:num w:numId="25" w16cid:durableId="1412923315">
    <w:abstractNumId w:val="35"/>
  </w:num>
  <w:num w:numId="26" w16cid:durableId="456292248">
    <w:abstractNumId w:val="38"/>
  </w:num>
  <w:num w:numId="27" w16cid:durableId="209729936">
    <w:abstractNumId w:val="4"/>
  </w:num>
  <w:num w:numId="28" w16cid:durableId="36467797">
    <w:abstractNumId w:val="13"/>
  </w:num>
  <w:num w:numId="29" w16cid:durableId="656345885">
    <w:abstractNumId w:val="37"/>
  </w:num>
  <w:num w:numId="30" w16cid:durableId="1081831426">
    <w:abstractNumId w:val="21"/>
  </w:num>
  <w:num w:numId="31" w16cid:durableId="1875996693">
    <w:abstractNumId w:val="5"/>
  </w:num>
  <w:num w:numId="32" w16cid:durableId="1147866015">
    <w:abstractNumId w:val="16"/>
  </w:num>
  <w:num w:numId="33" w16cid:durableId="2030136746">
    <w:abstractNumId w:val="18"/>
  </w:num>
  <w:num w:numId="34" w16cid:durableId="1193610176">
    <w:abstractNumId w:val="26"/>
  </w:num>
  <w:num w:numId="35" w16cid:durableId="282227755">
    <w:abstractNumId w:val="34"/>
  </w:num>
  <w:num w:numId="36" w16cid:durableId="257061558">
    <w:abstractNumId w:val="10"/>
  </w:num>
  <w:num w:numId="37" w16cid:durableId="838354079">
    <w:abstractNumId w:val="7"/>
  </w:num>
  <w:num w:numId="38" w16cid:durableId="1642612251">
    <w:abstractNumId w:val="25"/>
  </w:num>
  <w:num w:numId="39" w16cid:durableId="145323208">
    <w:abstractNumId w:val="39"/>
  </w:num>
  <w:num w:numId="40" w16cid:durableId="360252728">
    <w:abstractNumId w:val="40"/>
  </w:num>
  <w:num w:numId="41" w16cid:durableId="751852696">
    <w:abstractNumId w:val="17"/>
  </w:num>
  <w:num w:numId="42" w16cid:durableId="2350212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I1tTAwNLIwsjRX0lEKTi0uzszPAykwMqgFAP3jm2QtAAAA"/>
  </w:docVars>
  <w:rsids>
    <w:rsidRoot w:val="00E70793"/>
    <w:rsid w:val="00000BBD"/>
    <w:rsid w:val="00000F97"/>
    <w:rsid w:val="0000119C"/>
    <w:rsid w:val="0000277D"/>
    <w:rsid w:val="00002A0E"/>
    <w:rsid w:val="00003A93"/>
    <w:rsid w:val="00003FF5"/>
    <w:rsid w:val="0000480A"/>
    <w:rsid w:val="00005E03"/>
    <w:rsid w:val="00005F86"/>
    <w:rsid w:val="00006BA3"/>
    <w:rsid w:val="00006FDF"/>
    <w:rsid w:val="00010DFA"/>
    <w:rsid w:val="000110F9"/>
    <w:rsid w:val="000131D6"/>
    <w:rsid w:val="00014AEB"/>
    <w:rsid w:val="000165D6"/>
    <w:rsid w:val="000176FF"/>
    <w:rsid w:val="00017E70"/>
    <w:rsid w:val="00020D26"/>
    <w:rsid w:val="00020D9B"/>
    <w:rsid w:val="0002113D"/>
    <w:rsid w:val="0002129F"/>
    <w:rsid w:val="00021322"/>
    <w:rsid w:val="000219DD"/>
    <w:rsid w:val="00023163"/>
    <w:rsid w:val="00023AFE"/>
    <w:rsid w:val="00024372"/>
    <w:rsid w:val="00024AB7"/>
    <w:rsid w:val="0002544B"/>
    <w:rsid w:val="000257B7"/>
    <w:rsid w:val="00026C0D"/>
    <w:rsid w:val="00026D3B"/>
    <w:rsid w:val="000272D5"/>
    <w:rsid w:val="00027473"/>
    <w:rsid w:val="00030C0B"/>
    <w:rsid w:val="00031786"/>
    <w:rsid w:val="00031C52"/>
    <w:rsid w:val="00032AD3"/>
    <w:rsid w:val="00032E2A"/>
    <w:rsid w:val="0003357B"/>
    <w:rsid w:val="000336AE"/>
    <w:rsid w:val="000336C3"/>
    <w:rsid w:val="00033977"/>
    <w:rsid w:val="000339F0"/>
    <w:rsid w:val="00034E94"/>
    <w:rsid w:val="000357D4"/>
    <w:rsid w:val="000365F9"/>
    <w:rsid w:val="00036CF5"/>
    <w:rsid w:val="0004050B"/>
    <w:rsid w:val="00040C02"/>
    <w:rsid w:val="00041960"/>
    <w:rsid w:val="00042234"/>
    <w:rsid w:val="000433D7"/>
    <w:rsid w:val="00044218"/>
    <w:rsid w:val="000442AF"/>
    <w:rsid w:val="00044913"/>
    <w:rsid w:val="00046AA5"/>
    <w:rsid w:val="00050631"/>
    <w:rsid w:val="000508D2"/>
    <w:rsid w:val="00051405"/>
    <w:rsid w:val="0005141F"/>
    <w:rsid w:val="00051843"/>
    <w:rsid w:val="00051E83"/>
    <w:rsid w:val="000541AF"/>
    <w:rsid w:val="00054AB1"/>
    <w:rsid w:val="00055820"/>
    <w:rsid w:val="00061309"/>
    <w:rsid w:val="0006257E"/>
    <w:rsid w:val="00063F63"/>
    <w:rsid w:val="000642AC"/>
    <w:rsid w:val="00064561"/>
    <w:rsid w:val="00064690"/>
    <w:rsid w:val="00064C28"/>
    <w:rsid w:val="000673F9"/>
    <w:rsid w:val="00067877"/>
    <w:rsid w:val="00067A0B"/>
    <w:rsid w:val="00067D2F"/>
    <w:rsid w:val="000717FB"/>
    <w:rsid w:val="00072EDE"/>
    <w:rsid w:val="00073657"/>
    <w:rsid w:val="000755F6"/>
    <w:rsid w:val="00075ADC"/>
    <w:rsid w:val="0008249C"/>
    <w:rsid w:val="00082644"/>
    <w:rsid w:val="00083235"/>
    <w:rsid w:val="000833F0"/>
    <w:rsid w:val="00083E89"/>
    <w:rsid w:val="000856DC"/>
    <w:rsid w:val="00087EED"/>
    <w:rsid w:val="00091A81"/>
    <w:rsid w:val="00091C21"/>
    <w:rsid w:val="000921DB"/>
    <w:rsid w:val="0009411C"/>
    <w:rsid w:val="00094AA9"/>
    <w:rsid w:val="000959F2"/>
    <w:rsid w:val="00095F51"/>
    <w:rsid w:val="00097098"/>
    <w:rsid w:val="00097C3C"/>
    <w:rsid w:val="000A0C9F"/>
    <w:rsid w:val="000A10D9"/>
    <w:rsid w:val="000A1133"/>
    <w:rsid w:val="000A14CF"/>
    <w:rsid w:val="000A519D"/>
    <w:rsid w:val="000A6DAB"/>
    <w:rsid w:val="000A7F61"/>
    <w:rsid w:val="000B0A3D"/>
    <w:rsid w:val="000B1155"/>
    <w:rsid w:val="000B2E0E"/>
    <w:rsid w:val="000B3081"/>
    <w:rsid w:val="000B44B0"/>
    <w:rsid w:val="000B4F2B"/>
    <w:rsid w:val="000B4F3D"/>
    <w:rsid w:val="000B501C"/>
    <w:rsid w:val="000B5241"/>
    <w:rsid w:val="000B5BFE"/>
    <w:rsid w:val="000B6530"/>
    <w:rsid w:val="000C0DC8"/>
    <w:rsid w:val="000C1D65"/>
    <w:rsid w:val="000C27F4"/>
    <w:rsid w:val="000C3A2C"/>
    <w:rsid w:val="000C3E32"/>
    <w:rsid w:val="000C3EC7"/>
    <w:rsid w:val="000C438D"/>
    <w:rsid w:val="000C44DC"/>
    <w:rsid w:val="000C5948"/>
    <w:rsid w:val="000C619D"/>
    <w:rsid w:val="000C62B2"/>
    <w:rsid w:val="000C67F8"/>
    <w:rsid w:val="000C7D38"/>
    <w:rsid w:val="000D0222"/>
    <w:rsid w:val="000D041A"/>
    <w:rsid w:val="000D1923"/>
    <w:rsid w:val="000D3B6C"/>
    <w:rsid w:val="000D4A08"/>
    <w:rsid w:val="000D6A49"/>
    <w:rsid w:val="000D6A95"/>
    <w:rsid w:val="000D6B90"/>
    <w:rsid w:val="000D7067"/>
    <w:rsid w:val="000D7756"/>
    <w:rsid w:val="000D78E1"/>
    <w:rsid w:val="000E0B6A"/>
    <w:rsid w:val="000E0E0E"/>
    <w:rsid w:val="000E11EA"/>
    <w:rsid w:val="000E1D28"/>
    <w:rsid w:val="000E28E2"/>
    <w:rsid w:val="000E31F7"/>
    <w:rsid w:val="000E3A37"/>
    <w:rsid w:val="000E3EBD"/>
    <w:rsid w:val="000E42FB"/>
    <w:rsid w:val="000E45DA"/>
    <w:rsid w:val="000E47EA"/>
    <w:rsid w:val="000E5F01"/>
    <w:rsid w:val="000E670F"/>
    <w:rsid w:val="000F1D55"/>
    <w:rsid w:val="000F1F1D"/>
    <w:rsid w:val="000F2698"/>
    <w:rsid w:val="000F2AB7"/>
    <w:rsid w:val="000F405D"/>
    <w:rsid w:val="000F598F"/>
    <w:rsid w:val="000F5EFA"/>
    <w:rsid w:val="000F5F22"/>
    <w:rsid w:val="000F60AC"/>
    <w:rsid w:val="000F78F0"/>
    <w:rsid w:val="000F7E3C"/>
    <w:rsid w:val="00100D73"/>
    <w:rsid w:val="00101632"/>
    <w:rsid w:val="001017E9"/>
    <w:rsid w:val="0010267B"/>
    <w:rsid w:val="0010518E"/>
    <w:rsid w:val="00105902"/>
    <w:rsid w:val="00105DEF"/>
    <w:rsid w:val="00106FAF"/>
    <w:rsid w:val="001106C4"/>
    <w:rsid w:val="0011070B"/>
    <w:rsid w:val="00110F3B"/>
    <w:rsid w:val="0011117B"/>
    <w:rsid w:val="00112370"/>
    <w:rsid w:val="00113F8C"/>
    <w:rsid w:val="00114D7B"/>
    <w:rsid w:val="0011586B"/>
    <w:rsid w:val="001169D6"/>
    <w:rsid w:val="001204C7"/>
    <w:rsid w:val="00121822"/>
    <w:rsid w:val="00121B6A"/>
    <w:rsid w:val="00122062"/>
    <w:rsid w:val="00122346"/>
    <w:rsid w:val="00122C9D"/>
    <w:rsid w:val="001239CA"/>
    <w:rsid w:val="0012464C"/>
    <w:rsid w:val="00124D24"/>
    <w:rsid w:val="00124F9F"/>
    <w:rsid w:val="0012517F"/>
    <w:rsid w:val="0012560C"/>
    <w:rsid w:val="00127A99"/>
    <w:rsid w:val="00127BE8"/>
    <w:rsid w:val="00127C37"/>
    <w:rsid w:val="00131074"/>
    <w:rsid w:val="0013283F"/>
    <w:rsid w:val="001329A6"/>
    <w:rsid w:val="00132A8F"/>
    <w:rsid w:val="001339CE"/>
    <w:rsid w:val="00133A6A"/>
    <w:rsid w:val="00133FE7"/>
    <w:rsid w:val="001347D3"/>
    <w:rsid w:val="001355BB"/>
    <w:rsid w:val="00135702"/>
    <w:rsid w:val="00135AB0"/>
    <w:rsid w:val="00135EB1"/>
    <w:rsid w:val="001409DF"/>
    <w:rsid w:val="00140D45"/>
    <w:rsid w:val="00141443"/>
    <w:rsid w:val="00141802"/>
    <w:rsid w:val="00143CD9"/>
    <w:rsid w:val="0014532A"/>
    <w:rsid w:val="0014597F"/>
    <w:rsid w:val="00145FBA"/>
    <w:rsid w:val="001460AC"/>
    <w:rsid w:val="00146887"/>
    <w:rsid w:val="0014698A"/>
    <w:rsid w:val="00146E50"/>
    <w:rsid w:val="001472EC"/>
    <w:rsid w:val="0014736C"/>
    <w:rsid w:val="00147B15"/>
    <w:rsid w:val="00147FD4"/>
    <w:rsid w:val="00152B95"/>
    <w:rsid w:val="00152E0E"/>
    <w:rsid w:val="00152F6B"/>
    <w:rsid w:val="00152FE8"/>
    <w:rsid w:val="00153D2B"/>
    <w:rsid w:val="00154C31"/>
    <w:rsid w:val="0015600F"/>
    <w:rsid w:val="001562D4"/>
    <w:rsid w:val="00156796"/>
    <w:rsid w:val="00157210"/>
    <w:rsid w:val="001573E1"/>
    <w:rsid w:val="001577E7"/>
    <w:rsid w:val="00157858"/>
    <w:rsid w:val="00160A3E"/>
    <w:rsid w:val="0016171E"/>
    <w:rsid w:val="001630D2"/>
    <w:rsid w:val="00163418"/>
    <w:rsid w:val="001635BB"/>
    <w:rsid w:val="00164E2B"/>
    <w:rsid w:val="001650B7"/>
    <w:rsid w:val="00165949"/>
    <w:rsid w:val="00166A95"/>
    <w:rsid w:val="00170471"/>
    <w:rsid w:val="001705D3"/>
    <w:rsid w:val="001719D2"/>
    <w:rsid w:val="00171D4D"/>
    <w:rsid w:val="00174C27"/>
    <w:rsid w:val="00175D9D"/>
    <w:rsid w:val="00175E89"/>
    <w:rsid w:val="00177972"/>
    <w:rsid w:val="00177E4E"/>
    <w:rsid w:val="00181642"/>
    <w:rsid w:val="001817BC"/>
    <w:rsid w:val="00182531"/>
    <w:rsid w:val="001829C1"/>
    <w:rsid w:val="0018397E"/>
    <w:rsid w:val="00183E0F"/>
    <w:rsid w:val="001845F3"/>
    <w:rsid w:val="00184A6B"/>
    <w:rsid w:val="00185705"/>
    <w:rsid w:val="00186720"/>
    <w:rsid w:val="00187A29"/>
    <w:rsid w:val="00187E34"/>
    <w:rsid w:val="00190CA6"/>
    <w:rsid w:val="0019101F"/>
    <w:rsid w:val="001916F2"/>
    <w:rsid w:val="00191E55"/>
    <w:rsid w:val="00191F1D"/>
    <w:rsid w:val="00193F35"/>
    <w:rsid w:val="001941D3"/>
    <w:rsid w:val="0019555E"/>
    <w:rsid w:val="0019716C"/>
    <w:rsid w:val="001978E5"/>
    <w:rsid w:val="001A0131"/>
    <w:rsid w:val="001A0376"/>
    <w:rsid w:val="001A14AF"/>
    <w:rsid w:val="001A168B"/>
    <w:rsid w:val="001A1D02"/>
    <w:rsid w:val="001A211F"/>
    <w:rsid w:val="001A29C7"/>
    <w:rsid w:val="001A49A7"/>
    <w:rsid w:val="001A56A4"/>
    <w:rsid w:val="001A5D34"/>
    <w:rsid w:val="001A6201"/>
    <w:rsid w:val="001A7098"/>
    <w:rsid w:val="001B2CE3"/>
    <w:rsid w:val="001B3C96"/>
    <w:rsid w:val="001B76A9"/>
    <w:rsid w:val="001B79B3"/>
    <w:rsid w:val="001B7D0D"/>
    <w:rsid w:val="001C11C1"/>
    <w:rsid w:val="001C2663"/>
    <w:rsid w:val="001C29D9"/>
    <w:rsid w:val="001C2C49"/>
    <w:rsid w:val="001C486B"/>
    <w:rsid w:val="001C4BA7"/>
    <w:rsid w:val="001C529D"/>
    <w:rsid w:val="001C54EA"/>
    <w:rsid w:val="001C5ABC"/>
    <w:rsid w:val="001C5FC5"/>
    <w:rsid w:val="001C7AA1"/>
    <w:rsid w:val="001D163E"/>
    <w:rsid w:val="001D46CA"/>
    <w:rsid w:val="001D6DAA"/>
    <w:rsid w:val="001E126D"/>
    <w:rsid w:val="001E3811"/>
    <w:rsid w:val="001E491B"/>
    <w:rsid w:val="001E49DD"/>
    <w:rsid w:val="001E5B57"/>
    <w:rsid w:val="001E6694"/>
    <w:rsid w:val="001E7135"/>
    <w:rsid w:val="001E7271"/>
    <w:rsid w:val="001E7660"/>
    <w:rsid w:val="001E79B5"/>
    <w:rsid w:val="001F194C"/>
    <w:rsid w:val="001F28B9"/>
    <w:rsid w:val="001F3109"/>
    <w:rsid w:val="001F47FA"/>
    <w:rsid w:val="001F4C12"/>
    <w:rsid w:val="001F61F5"/>
    <w:rsid w:val="001F759D"/>
    <w:rsid w:val="00200D5F"/>
    <w:rsid w:val="00202B1E"/>
    <w:rsid w:val="00203D0E"/>
    <w:rsid w:val="0020480A"/>
    <w:rsid w:val="0020503E"/>
    <w:rsid w:val="002063AE"/>
    <w:rsid w:val="00207828"/>
    <w:rsid w:val="00210298"/>
    <w:rsid w:val="00210704"/>
    <w:rsid w:val="0021088F"/>
    <w:rsid w:val="002110DF"/>
    <w:rsid w:val="002133A2"/>
    <w:rsid w:val="00214170"/>
    <w:rsid w:val="00214E2D"/>
    <w:rsid w:val="00215C34"/>
    <w:rsid w:val="00217E5F"/>
    <w:rsid w:val="002213F1"/>
    <w:rsid w:val="00221A9A"/>
    <w:rsid w:val="002224EA"/>
    <w:rsid w:val="002226F5"/>
    <w:rsid w:val="00230F14"/>
    <w:rsid w:val="002325B0"/>
    <w:rsid w:val="00232CB7"/>
    <w:rsid w:val="00232EEF"/>
    <w:rsid w:val="002335E2"/>
    <w:rsid w:val="0023376B"/>
    <w:rsid w:val="002337DE"/>
    <w:rsid w:val="00234B35"/>
    <w:rsid w:val="00235535"/>
    <w:rsid w:val="00236386"/>
    <w:rsid w:val="00236ADE"/>
    <w:rsid w:val="002371F4"/>
    <w:rsid w:val="00237950"/>
    <w:rsid w:val="00240501"/>
    <w:rsid w:val="00242AFD"/>
    <w:rsid w:val="00242C90"/>
    <w:rsid w:val="002435D5"/>
    <w:rsid w:val="00244B7D"/>
    <w:rsid w:val="00245080"/>
    <w:rsid w:val="00247E44"/>
    <w:rsid w:val="00247EDC"/>
    <w:rsid w:val="002501A4"/>
    <w:rsid w:val="00250410"/>
    <w:rsid w:val="002505CC"/>
    <w:rsid w:val="00252EE8"/>
    <w:rsid w:val="00253355"/>
    <w:rsid w:val="00253395"/>
    <w:rsid w:val="00255B1E"/>
    <w:rsid w:val="00256B12"/>
    <w:rsid w:val="002577C6"/>
    <w:rsid w:val="00260AC6"/>
    <w:rsid w:val="00260B00"/>
    <w:rsid w:val="00260C29"/>
    <w:rsid w:val="0026242C"/>
    <w:rsid w:val="002638F8"/>
    <w:rsid w:val="002655EE"/>
    <w:rsid w:val="00265615"/>
    <w:rsid w:val="00266E80"/>
    <w:rsid w:val="00267687"/>
    <w:rsid w:val="00267B8B"/>
    <w:rsid w:val="00267ED5"/>
    <w:rsid w:val="00271EE0"/>
    <w:rsid w:val="002720F0"/>
    <w:rsid w:val="00272323"/>
    <w:rsid w:val="00272BA6"/>
    <w:rsid w:val="00272E8E"/>
    <w:rsid w:val="00273150"/>
    <w:rsid w:val="002732C1"/>
    <w:rsid w:val="002734BE"/>
    <w:rsid w:val="002739B0"/>
    <w:rsid w:val="00273F2A"/>
    <w:rsid w:val="002771EF"/>
    <w:rsid w:val="00277583"/>
    <w:rsid w:val="00277F39"/>
    <w:rsid w:val="00280727"/>
    <w:rsid w:val="0028080A"/>
    <w:rsid w:val="00280AD5"/>
    <w:rsid w:val="00280ADF"/>
    <w:rsid w:val="002811E6"/>
    <w:rsid w:val="00281B3A"/>
    <w:rsid w:val="00284496"/>
    <w:rsid w:val="00284CAB"/>
    <w:rsid w:val="00286D2A"/>
    <w:rsid w:val="00286F68"/>
    <w:rsid w:val="002870A2"/>
    <w:rsid w:val="0028761F"/>
    <w:rsid w:val="0029274B"/>
    <w:rsid w:val="00293F6A"/>
    <w:rsid w:val="0029551C"/>
    <w:rsid w:val="00295C5E"/>
    <w:rsid w:val="00295CB3"/>
    <w:rsid w:val="00296C04"/>
    <w:rsid w:val="00297789"/>
    <w:rsid w:val="002A0A02"/>
    <w:rsid w:val="002A0D9C"/>
    <w:rsid w:val="002A1E07"/>
    <w:rsid w:val="002A2FDE"/>
    <w:rsid w:val="002A36BA"/>
    <w:rsid w:val="002A6B00"/>
    <w:rsid w:val="002A7552"/>
    <w:rsid w:val="002B351C"/>
    <w:rsid w:val="002B3661"/>
    <w:rsid w:val="002B433E"/>
    <w:rsid w:val="002B48A7"/>
    <w:rsid w:val="002B6FA1"/>
    <w:rsid w:val="002C1405"/>
    <w:rsid w:val="002C14A7"/>
    <w:rsid w:val="002C1605"/>
    <w:rsid w:val="002C2AB0"/>
    <w:rsid w:val="002C5BE9"/>
    <w:rsid w:val="002C6F93"/>
    <w:rsid w:val="002C71DD"/>
    <w:rsid w:val="002C71FF"/>
    <w:rsid w:val="002D04D5"/>
    <w:rsid w:val="002D0B93"/>
    <w:rsid w:val="002D2B1E"/>
    <w:rsid w:val="002D2B7A"/>
    <w:rsid w:val="002D2F4D"/>
    <w:rsid w:val="002D3DCD"/>
    <w:rsid w:val="002D439E"/>
    <w:rsid w:val="002D5587"/>
    <w:rsid w:val="002D7032"/>
    <w:rsid w:val="002D75AB"/>
    <w:rsid w:val="002D766B"/>
    <w:rsid w:val="002E0EAF"/>
    <w:rsid w:val="002E0FF0"/>
    <w:rsid w:val="002E1320"/>
    <w:rsid w:val="002E2794"/>
    <w:rsid w:val="002E3888"/>
    <w:rsid w:val="002E5998"/>
    <w:rsid w:val="002E5CE7"/>
    <w:rsid w:val="002E6186"/>
    <w:rsid w:val="002E6561"/>
    <w:rsid w:val="002E79D4"/>
    <w:rsid w:val="002F03B2"/>
    <w:rsid w:val="002F13E2"/>
    <w:rsid w:val="002F2CB2"/>
    <w:rsid w:val="002F37AC"/>
    <w:rsid w:val="002F3B14"/>
    <w:rsid w:val="002F3B8E"/>
    <w:rsid w:val="002F424E"/>
    <w:rsid w:val="002F4928"/>
    <w:rsid w:val="002F49D2"/>
    <w:rsid w:val="002F4C04"/>
    <w:rsid w:val="002F5010"/>
    <w:rsid w:val="002F5774"/>
    <w:rsid w:val="002F65E8"/>
    <w:rsid w:val="00300731"/>
    <w:rsid w:val="0030105C"/>
    <w:rsid w:val="00301430"/>
    <w:rsid w:val="0030195B"/>
    <w:rsid w:val="003025A5"/>
    <w:rsid w:val="00302957"/>
    <w:rsid w:val="00303BED"/>
    <w:rsid w:val="0030400C"/>
    <w:rsid w:val="00305D61"/>
    <w:rsid w:val="00306E7D"/>
    <w:rsid w:val="00306ED2"/>
    <w:rsid w:val="00307095"/>
    <w:rsid w:val="003071CF"/>
    <w:rsid w:val="00307882"/>
    <w:rsid w:val="003123E4"/>
    <w:rsid w:val="00312AFF"/>
    <w:rsid w:val="00312CC5"/>
    <w:rsid w:val="00313079"/>
    <w:rsid w:val="00313C75"/>
    <w:rsid w:val="00314380"/>
    <w:rsid w:val="003152BF"/>
    <w:rsid w:val="00315591"/>
    <w:rsid w:val="003155C1"/>
    <w:rsid w:val="00316C56"/>
    <w:rsid w:val="00316DCF"/>
    <w:rsid w:val="003170AF"/>
    <w:rsid w:val="003214FA"/>
    <w:rsid w:val="003221C5"/>
    <w:rsid w:val="0032488F"/>
    <w:rsid w:val="00324C05"/>
    <w:rsid w:val="00326D5B"/>
    <w:rsid w:val="00327652"/>
    <w:rsid w:val="003276E1"/>
    <w:rsid w:val="00327806"/>
    <w:rsid w:val="00330399"/>
    <w:rsid w:val="00330EA7"/>
    <w:rsid w:val="003312DD"/>
    <w:rsid w:val="00332133"/>
    <w:rsid w:val="003322A8"/>
    <w:rsid w:val="00332A25"/>
    <w:rsid w:val="00333864"/>
    <w:rsid w:val="00334560"/>
    <w:rsid w:val="00337198"/>
    <w:rsid w:val="003375DA"/>
    <w:rsid w:val="00341E5E"/>
    <w:rsid w:val="00343081"/>
    <w:rsid w:val="00343625"/>
    <w:rsid w:val="003442E7"/>
    <w:rsid w:val="00344405"/>
    <w:rsid w:val="00344E13"/>
    <w:rsid w:val="003451AF"/>
    <w:rsid w:val="00346113"/>
    <w:rsid w:val="00347010"/>
    <w:rsid w:val="00347F43"/>
    <w:rsid w:val="00351CCC"/>
    <w:rsid w:val="003533D2"/>
    <w:rsid w:val="00354883"/>
    <w:rsid w:val="00355837"/>
    <w:rsid w:val="003559C4"/>
    <w:rsid w:val="00355B56"/>
    <w:rsid w:val="0035704B"/>
    <w:rsid w:val="003578BF"/>
    <w:rsid w:val="00361016"/>
    <w:rsid w:val="0036309A"/>
    <w:rsid w:val="003644B8"/>
    <w:rsid w:val="003646EB"/>
    <w:rsid w:val="00365752"/>
    <w:rsid w:val="003664CF"/>
    <w:rsid w:val="003667B7"/>
    <w:rsid w:val="00366E92"/>
    <w:rsid w:val="0036708F"/>
    <w:rsid w:val="00367FFA"/>
    <w:rsid w:val="00370E29"/>
    <w:rsid w:val="003723EA"/>
    <w:rsid w:val="00372D9E"/>
    <w:rsid w:val="00372DF6"/>
    <w:rsid w:val="00372F60"/>
    <w:rsid w:val="00374403"/>
    <w:rsid w:val="003746DF"/>
    <w:rsid w:val="00376001"/>
    <w:rsid w:val="00376E52"/>
    <w:rsid w:val="003802B2"/>
    <w:rsid w:val="0038077A"/>
    <w:rsid w:val="0038144C"/>
    <w:rsid w:val="00381D77"/>
    <w:rsid w:val="00382D09"/>
    <w:rsid w:val="0038475B"/>
    <w:rsid w:val="003859E9"/>
    <w:rsid w:val="0038615B"/>
    <w:rsid w:val="003865F6"/>
    <w:rsid w:val="00386663"/>
    <w:rsid w:val="0039036E"/>
    <w:rsid w:val="00392B38"/>
    <w:rsid w:val="00393769"/>
    <w:rsid w:val="0039447A"/>
    <w:rsid w:val="00394775"/>
    <w:rsid w:val="003951EC"/>
    <w:rsid w:val="00396EDA"/>
    <w:rsid w:val="003A0447"/>
    <w:rsid w:val="003A0608"/>
    <w:rsid w:val="003A196D"/>
    <w:rsid w:val="003A43EF"/>
    <w:rsid w:val="003A56FF"/>
    <w:rsid w:val="003A6656"/>
    <w:rsid w:val="003A6E46"/>
    <w:rsid w:val="003A70BF"/>
    <w:rsid w:val="003A7175"/>
    <w:rsid w:val="003B0924"/>
    <w:rsid w:val="003B0C5E"/>
    <w:rsid w:val="003B23A8"/>
    <w:rsid w:val="003B37CE"/>
    <w:rsid w:val="003B3FCD"/>
    <w:rsid w:val="003B4002"/>
    <w:rsid w:val="003B4268"/>
    <w:rsid w:val="003B4B33"/>
    <w:rsid w:val="003B5F99"/>
    <w:rsid w:val="003B60E2"/>
    <w:rsid w:val="003B6842"/>
    <w:rsid w:val="003B684D"/>
    <w:rsid w:val="003B74DA"/>
    <w:rsid w:val="003C03E7"/>
    <w:rsid w:val="003C08DA"/>
    <w:rsid w:val="003C09F4"/>
    <w:rsid w:val="003C255B"/>
    <w:rsid w:val="003C345C"/>
    <w:rsid w:val="003C47A2"/>
    <w:rsid w:val="003C5643"/>
    <w:rsid w:val="003C6367"/>
    <w:rsid w:val="003C74CB"/>
    <w:rsid w:val="003D187A"/>
    <w:rsid w:val="003D2252"/>
    <w:rsid w:val="003D3F61"/>
    <w:rsid w:val="003D4516"/>
    <w:rsid w:val="003D5F8F"/>
    <w:rsid w:val="003D6079"/>
    <w:rsid w:val="003D6433"/>
    <w:rsid w:val="003D69AB"/>
    <w:rsid w:val="003D7279"/>
    <w:rsid w:val="003E0EA7"/>
    <w:rsid w:val="003E1069"/>
    <w:rsid w:val="003E2023"/>
    <w:rsid w:val="003E355D"/>
    <w:rsid w:val="003E3678"/>
    <w:rsid w:val="003E3DCB"/>
    <w:rsid w:val="003E4501"/>
    <w:rsid w:val="003E513E"/>
    <w:rsid w:val="003E64B6"/>
    <w:rsid w:val="003E7D52"/>
    <w:rsid w:val="003E7F57"/>
    <w:rsid w:val="003F2D2B"/>
    <w:rsid w:val="003F39D0"/>
    <w:rsid w:val="003F7EAC"/>
    <w:rsid w:val="00400164"/>
    <w:rsid w:val="0040141D"/>
    <w:rsid w:val="00403AB7"/>
    <w:rsid w:val="00403FA9"/>
    <w:rsid w:val="004046B0"/>
    <w:rsid w:val="004049AC"/>
    <w:rsid w:val="00406A84"/>
    <w:rsid w:val="00407120"/>
    <w:rsid w:val="004108C9"/>
    <w:rsid w:val="004116AF"/>
    <w:rsid w:val="00411701"/>
    <w:rsid w:val="00413534"/>
    <w:rsid w:val="00413806"/>
    <w:rsid w:val="00414587"/>
    <w:rsid w:val="00414FEF"/>
    <w:rsid w:val="004166D3"/>
    <w:rsid w:val="00417A8D"/>
    <w:rsid w:val="00417E1A"/>
    <w:rsid w:val="004200DC"/>
    <w:rsid w:val="00422586"/>
    <w:rsid w:val="00423BF3"/>
    <w:rsid w:val="00424EF8"/>
    <w:rsid w:val="00425349"/>
    <w:rsid w:val="004259A2"/>
    <w:rsid w:val="00430180"/>
    <w:rsid w:val="00431D82"/>
    <w:rsid w:val="00432B77"/>
    <w:rsid w:val="00433C7A"/>
    <w:rsid w:val="00433EB2"/>
    <w:rsid w:val="00434A4D"/>
    <w:rsid w:val="00434C04"/>
    <w:rsid w:val="004352F9"/>
    <w:rsid w:val="00435329"/>
    <w:rsid w:val="004357AF"/>
    <w:rsid w:val="004367CE"/>
    <w:rsid w:val="00440263"/>
    <w:rsid w:val="0044268F"/>
    <w:rsid w:val="00442D01"/>
    <w:rsid w:val="00443519"/>
    <w:rsid w:val="00443EF9"/>
    <w:rsid w:val="004469CF"/>
    <w:rsid w:val="00447067"/>
    <w:rsid w:val="00450E19"/>
    <w:rsid w:val="0045294F"/>
    <w:rsid w:val="00453DAC"/>
    <w:rsid w:val="00455248"/>
    <w:rsid w:val="00457AF1"/>
    <w:rsid w:val="00457D3C"/>
    <w:rsid w:val="00461145"/>
    <w:rsid w:val="00462A61"/>
    <w:rsid w:val="00466559"/>
    <w:rsid w:val="00466D1C"/>
    <w:rsid w:val="00467968"/>
    <w:rsid w:val="00470BC5"/>
    <w:rsid w:val="00471050"/>
    <w:rsid w:val="004710F6"/>
    <w:rsid w:val="00472290"/>
    <w:rsid w:val="0047242C"/>
    <w:rsid w:val="00472D98"/>
    <w:rsid w:val="004738AA"/>
    <w:rsid w:val="00475AEC"/>
    <w:rsid w:val="004767EE"/>
    <w:rsid w:val="00476822"/>
    <w:rsid w:val="00476FBB"/>
    <w:rsid w:val="0047752E"/>
    <w:rsid w:val="00477DA3"/>
    <w:rsid w:val="004803E8"/>
    <w:rsid w:val="00480FD8"/>
    <w:rsid w:val="00481C4D"/>
    <w:rsid w:val="004824DD"/>
    <w:rsid w:val="004846F2"/>
    <w:rsid w:val="00484A1A"/>
    <w:rsid w:val="00484F9A"/>
    <w:rsid w:val="00485410"/>
    <w:rsid w:val="00487AE3"/>
    <w:rsid w:val="00492241"/>
    <w:rsid w:val="00492254"/>
    <w:rsid w:val="00494C4B"/>
    <w:rsid w:val="00494FE7"/>
    <w:rsid w:val="004956CF"/>
    <w:rsid w:val="004961F3"/>
    <w:rsid w:val="00496504"/>
    <w:rsid w:val="00496B11"/>
    <w:rsid w:val="004972D2"/>
    <w:rsid w:val="00497DB0"/>
    <w:rsid w:val="004A08D2"/>
    <w:rsid w:val="004A2E85"/>
    <w:rsid w:val="004A4CE7"/>
    <w:rsid w:val="004A4E6C"/>
    <w:rsid w:val="004A5612"/>
    <w:rsid w:val="004A59D2"/>
    <w:rsid w:val="004A7BC6"/>
    <w:rsid w:val="004B25E8"/>
    <w:rsid w:val="004B37FA"/>
    <w:rsid w:val="004B384B"/>
    <w:rsid w:val="004B3E7A"/>
    <w:rsid w:val="004B50A1"/>
    <w:rsid w:val="004B7CA7"/>
    <w:rsid w:val="004B7ECC"/>
    <w:rsid w:val="004C0B62"/>
    <w:rsid w:val="004C0D67"/>
    <w:rsid w:val="004C12D5"/>
    <w:rsid w:val="004C1FBC"/>
    <w:rsid w:val="004C214B"/>
    <w:rsid w:val="004C48B7"/>
    <w:rsid w:val="004C4BFF"/>
    <w:rsid w:val="004C6354"/>
    <w:rsid w:val="004C691D"/>
    <w:rsid w:val="004C6F8B"/>
    <w:rsid w:val="004C752B"/>
    <w:rsid w:val="004C7C1D"/>
    <w:rsid w:val="004D0648"/>
    <w:rsid w:val="004D08A4"/>
    <w:rsid w:val="004D0B0C"/>
    <w:rsid w:val="004D11FE"/>
    <w:rsid w:val="004D249C"/>
    <w:rsid w:val="004D3D2F"/>
    <w:rsid w:val="004D4811"/>
    <w:rsid w:val="004D4842"/>
    <w:rsid w:val="004D4E49"/>
    <w:rsid w:val="004D5A65"/>
    <w:rsid w:val="004D5E1D"/>
    <w:rsid w:val="004D621C"/>
    <w:rsid w:val="004D6BA7"/>
    <w:rsid w:val="004D6E15"/>
    <w:rsid w:val="004D732C"/>
    <w:rsid w:val="004D7C7C"/>
    <w:rsid w:val="004E1D67"/>
    <w:rsid w:val="004E2F1F"/>
    <w:rsid w:val="004E4B00"/>
    <w:rsid w:val="004E522C"/>
    <w:rsid w:val="004E7947"/>
    <w:rsid w:val="004E7CAD"/>
    <w:rsid w:val="004F1687"/>
    <w:rsid w:val="004F2169"/>
    <w:rsid w:val="004F2265"/>
    <w:rsid w:val="004F3F12"/>
    <w:rsid w:val="004F4F37"/>
    <w:rsid w:val="004F6059"/>
    <w:rsid w:val="004F6410"/>
    <w:rsid w:val="004F7BD6"/>
    <w:rsid w:val="0050199B"/>
    <w:rsid w:val="00502399"/>
    <w:rsid w:val="00503F90"/>
    <w:rsid w:val="005049B3"/>
    <w:rsid w:val="00504BF9"/>
    <w:rsid w:val="00505A82"/>
    <w:rsid w:val="00506921"/>
    <w:rsid w:val="00510E7B"/>
    <w:rsid w:val="00512889"/>
    <w:rsid w:val="00514E3A"/>
    <w:rsid w:val="00515384"/>
    <w:rsid w:val="005154B2"/>
    <w:rsid w:val="00515A87"/>
    <w:rsid w:val="00516E16"/>
    <w:rsid w:val="00517194"/>
    <w:rsid w:val="005174C9"/>
    <w:rsid w:val="0051787F"/>
    <w:rsid w:val="005201BC"/>
    <w:rsid w:val="00520BA6"/>
    <w:rsid w:val="00520E9F"/>
    <w:rsid w:val="00520F1D"/>
    <w:rsid w:val="005217B9"/>
    <w:rsid w:val="005223DC"/>
    <w:rsid w:val="005236FB"/>
    <w:rsid w:val="00524022"/>
    <w:rsid w:val="0052431D"/>
    <w:rsid w:val="00524AAE"/>
    <w:rsid w:val="00527C3D"/>
    <w:rsid w:val="0053003F"/>
    <w:rsid w:val="00530126"/>
    <w:rsid w:val="00530BE6"/>
    <w:rsid w:val="00530DBF"/>
    <w:rsid w:val="00530E19"/>
    <w:rsid w:val="005314CB"/>
    <w:rsid w:val="0053189C"/>
    <w:rsid w:val="00531ADC"/>
    <w:rsid w:val="00532BEE"/>
    <w:rsid w:val="00532F7B"/>
    <w:rsid w:val="00533977"/>
    <w:rsid w:val="00535C15"/>
    <w:rsid w:val="00537CF6"/>
    <w:rsid w:val="00541596"/>
    <w:rsid w:val="00541EEC"/>
    <w:rsid w:val="00541F10"/>
    <w:rsid w:val="0054265F"/>
    <w:rsid w:val="00543BF1"/>
    <w:rsid w:val="00544498"/>
    <w:rsid w:val="00545CF6"/>
    <w:rsid w:val="00546C59"/>
    <w:rsid w:val="00546EAC"/>
    <w:rsid w:val="00547666"/>
    <w:rsid w:val="00547DF5"/>
    <w:rsid w:val="00551266"/>
    <w:rsid w:val="0055161B"/>
    <w:rsid w:val="00552F5F"/>
    <w:rsid w:val="005534A2"/>
    <w:rsid w:val="0055589A"/>
    <w:rsid w:val="00555CB6"/>
    <w:rsid w:val="00556472"/>
    <w:rsid w:val="00556890"/>
    <w:rsid w:val="00556BC0"/>
    <w:rsid w:val="00560F2E"/>
    <w:rsid w:val="005632F8"/>
    <w:rsid w:val="00564790"/>
    <w:rsid w:val="00564838"/>
    <w:rsid w:val="00564D9C"/>
    <w:rsid w:val="00564DD2"/>
    <w:rsid w:val="00566BD9"/>
    <w:rsid w:val="00567898"/>
    <w:rsid w:val="0056790F"/>
    <w:rsid w:val="00567FBF"/>
    <w:rsid w:val="00571659"/>
    <w:rsid w:val="005750F0"/>
    <w:rsid w:val="00575329"/>
    <w:rsid w:val="00575774"/>
    <w:rsid w:val="00576158"/>
    <w:rsid w:val="00576662"/>
    <w:rsid w:val="005779B0"/>
    <w:rsid w:val="005802E4"/>
    <w:rsid w:val="0058262F"/>
    <w:rsid w:val="00585FAD"/>
    <w:rsid w:val="0058741E"/>
    <w:rsid w:val="005876F3"/>
    <w:rsid w:val="00587D55"/>
    <w:rsid w:val="0059029A"/>
    <w:rsid w:val="00592747"/>
    <w:rsid w:val="00592B9F"/>
    <w:rsid w:val="00592E6E"/>
    <w:rsid w:val="00593ECA"/>
    <w:rsid w:val="005945E5"/>
    <w:rsid w:val="0059554B"/>
    <w:rsid w:val="0059723C"/>
    <w:rsid w:val="005A0FB1"/>
    <w:rsid w:val="005A1990"/>
    <w:rsid w:val="005A4017"/>
    <w:rsid w:val="005A563A"/>
    <w:rsid w:val="005A5E34"/>
    <w:rsid w:val="005B0DDB"/>
    <w:rsid w:val="005B1E8F"/>
    <w:rsid w:val="005B2FC3"/>
    <w:rsid w:val="005B3CB8"/>
    <w:rsid w:val="005B5BE8"/>
    <w:rsid w:val="005C00E1"/>
    <w:rsid w:val="005C198E"/>
    <w:rsid w:val="005C3970"/>
    <w:rsid w:val="005C56D0"/>
    <w:rsid w:val="005C6441"/>
    <w:rsid w:val="005C65D4"/>
    <w:rsid w:val="005C6AF3"/>
    <w:rsid w:val="005C7CBB"/>
    <w:rsid w:val="005D0744"/>
    <w:rsid w:val="005D0A50"/>
    <w:rsid w:val="005D31EF"/>
    <w:rsid w:val="005D40E7"/>
    <w:rsid w:val="005D5280"/>
    <w:rsid w:val="005D5AE8"/>
    <w:rsid w:val="005D6535"/>
    <w:rsid w:val="005D65B4"/>
    <w:rsid w:val="005D7198"/>
    <w:rsid w:val="005D75EA"/>
    <w:rsid w:val="005D76F4"/>
    <w:rsid w:val="005D7939"/>
    <w:rsid w:val="005D7FD7"/>
    <w:rsid w:val="005E0F51"/>
    <w:rsid w:val="005E1726"/>
    <w:rsid w:val="005E18B2"/>
    <w:rsid w:val="005E3D75"/>
    <w:rsid w:val="005E4B30"/>
    <w:rsid w:val="005E5C92"/>
    <w:rsid w:val="005E6582"/>
    <w:rsid w:val="005E65AD"/>
    <w:rsid w:val="005F1FD9"/>
    <w:rsid w:val="005F22B9"/>
    <w:rsid w:val="005F28F7"/>
    <w:rsid w:val="005F3662"/>
    <w:rsid w:val="005F3A97"/>
    <w:rsid w:val="005F3F4E"/>
    <w:rsid w:val="005F468A"/>
    <w:rsid w:val="005F6229"/>
    <w:rsid w:val="005F71E9"/>
    <w:rsid w:val="005F789B"/>
    <w:rsid w:val="0060035B"/>
    <w:rsid w:val="00602C3F"/>
    <w:rsid w:val="00605FE9"/>
    <w:rsid w:val="00611127"/>
    <w:rsid w:val="006113D0"/>
    <w:rsid w:val="00612E71"/>
    <w:rsid w:val="00613639"/>
    <w:rsid w:val="006139DA"/>
    <w:rsid w:val="0061461F"/>
    <w:rsid w:val="006149F7"/>
    <w:rsid w:val="00614CA0"/>
    <w:rsid w:val="00615D8B"/>
    <w:rsid w:val="00616AA4"/>
    <w:rsid w:val="00617CA7"/>
    <w:rsid w:val="00620046"/>
    <w:rsid w:val="006223B3"/>
    <w:rsid w:val="00623A18"/>
    <w:rsid w:val="00623C21"/>
    <w:rsid w:val="00623ED0"/>
    <w:rsid w:val="00626017"/>
    <w:rsid w:val="0062778B"/>
    <w:rsid w:val="00627B7A"/>
    <w:rsid w:val="00632417"/>
    <w:rsid w:val="0063327E"/>
    <w:rsid w:val="00635468"/>
    <w:rsid w:val="00635963"/>
    <w:rsid w:val="00635A74"/>
    <w:rsid w:val="00635FD2"/>
    <w:rsid w:val="00636225"/>
    <w:rsid w:val="00637B89"/>
    <w:rsid w:val="00637E9E"/>
    <w:rsid w:val="006414B9"/>
    <w:rsid w:val="00641851"/>
    <w:rsid w:val="00641A2F"/>
    <w:rsid w:val="00641B6F"/>
    <w:rsid w:val="00641C92"/>
    <w:rsid w:val="0064207E"/>
    <w:rsid w:val="0064220A"/>
    <w:rsid w:val="00643C9D"/>
    <w:rsid w:val="00644FEA"/>
    <w:rsid w:val="006457C6"/>
    <w:rsid w:val="0064778A"/>
    <w:rsid w:val="006479E8"/>
    <w:rsid w:val="0065122B"/>
    <w:rsid w:val="0065144B"/>
    <w:rsid w:val="0065175B"/>
    <w:rsid w:val="00651A5B"/>
    <w:rsid w:val="00651BFA"/>
    <w:rsid w:val="006523F9"/>
    <w:rsid w:val="00652C87"/>
    <w:rsid w:val="00652E32"/>
    <w:rsid w:val="00652E5D"/>
    <w:rsid w:val="0065409A"/>
    <w:rsid w:val="00654917"/>
    <w:rsid w:val="006549E2"/>
    <w:rsid w:val="00654B25"/>
    <w:rsid w:val="00655982"/>
    <w:rsid w:val="00655E4D"/>
    <w:rsid w:val="006569A8"/>
    <w:rsid w:val="00657FFA"/>
    <w:rsid w:val="00660A6E"/>
    <w:rsid w:val="00666669"/>
    <w:rsid w:val="006669E6"/>
    <w:rsid w:val="00666F35"/>
    <w:rsid w:val="006671A5"/>
    <w:rsid w:val="00673757"/>
    <w:rsid w:val="00674FDF"/>
    <w:rsid w:val="00676FA5"/>
    <w:rsid w:val="00677E9E"/>
    <w:rsid w:val="00680099"/>
    <w:rsid w:val="00680A25"/>
    <w:rsid w:val="0068169C"/>
    <w:rsid w:val="0068180E"/>
    <w:rsid w:val="00682689"/>
    <w:rsid w:val="006827C6"/>
    <w:rsid w:val="00682F3A"/>
    <w:rsid w:val="00683960"/>
    <w:rsid w:val="00685162"/>
    <w:rsid w:val="0068584D"/>
    <w:rsid w:val="006868FB"/>
    <w:rsid w:val="00686C35"/>
    <w:rsid w:val="00687D45"/>
    <w:rsid w:val="00690EAF"/>
    <w:rsid w:val="006911FF"/>
    <w:rsid w:val="0069138D"/>
    <w:rsid w:val="00691988"/>
    <w:rsid w:val="00691AE6"/>
    <w:rsid w:val="006944B5"/>
    <w:rsid w:val="0069583D"/>
    <w:rsid w:val="00695F98"/>
    <w:rsid w:val="006961A0"/>
    <w:rsid w:val="00696738"/>
    <w:rsid w:val="006967BF"/>
    <w:rsid w:val="006A02F4"/>
    <w:rsid w:val="006A0F1C"/>
    <w:rsid w:val="006A14FC"/>
    <w:rsid w:val="006A28D0"/>
    <w:rsid w:val="006A3250"/>
    <w:rsid w:val="006A46DF"/>
    <w:rsid w:val="006A4F95"/>
    <w:rsid w:val="006A4FAF"/>
    <w:rsid w:val="006A5040"/>
    <w:rsid w:val="006A576A"/>
    <w:rsid w:val="006A5AAC"/>
    <w:rsid w:val="006A6DDE"/>
    <w:rsid w:val="006A6E0E"/>
    <w:rsid w:val="006A7097"/>
    <w:rsid w:val="006A7BBA"/>
    <w:rsid w:val="006B0473"/>
    <w:rsid w:val="006B1000"/>
    <w:rsid w:val="006B10E5"/>
    <w:rsid w:val="006B156F"/>
    <w:rsid w:val="006B45D2"/>
    <w:rsid w:val="006B483E"/>
    <w:rsid w:val="006B48E9"/>
    <w:rsid w:val="006B4F34"/>
    <w:rsid w:val="006B52FD"/>
    <w:rsid w:val="006B5311"/>
    <w:rsid w:val="006B56F4"/>
    <w:rsid w:val="006B6021"/>
    <w:rsid w:val="006B68FA"/>
    <w:rsid w:val="006B704D"/>
    <w:rsid w:val="006C066B"/>
    <w:rsid w:val="006C08D7"/>
    <w:rsid w:val="006C1A84"/>
    <w:rsid w:val="006C24C8"/>
    <w:rsid w:val="006C2940"/>
    <w:rsid w:val="006C4BC5"/>
    <w:rsid w:val="006C4D3D"/>
    <w:rsid w:val="006C4E74"/>
    <w:rsid w:val="006C5900"/>
    <w:rsid w:val="006C59EE"/>
    <w:rsid w:val="006C5C48"/>
    <w:rsid w:val="006C7731"/>
    <w:rsid w:val="006C7E90"/>
    <w:rsid w:val="006D0FDC"/>
    <w:rsid w:val="006D2A17"/>
    <w:rsid w:val="006D52FC"/>
    <w:rsid w:val="006D7A31"/>
    <w:rsid w:val="006E0121"/>
    <w:rsid w:val="006E02D5"/>
    <w:rsid w:val="006E3510"/>
    <w:rsid w:val="006E3877"/>
    <w:rsid w:val="006E3AF7"/>
    <w:rsid w:val="006E5568"/>
    <w:rsid w:val="006E5EB0"/>
    <w:rsid w:val="006E6C4A"/>
    <w:rsid w:val="006F06D0"/>
    <w:rsid w:val="006F1D70"/>
    <w:rsid w:val="006F3951"/>
    <w:rsid w:val="006F3DD8"/>
    <w:rsid w:val="006F476F"/>
    <w:rsid w:val="006F4775"/>
    <w:rsid w:val="006F49DE"/>
    <w:rsid w:val="006F5238"/>
    <w:rsid w:val="006F5D92"/>
    <w:rsid w:val="006F5F82"/>
    <w:rsid w:val="006F6161"/>
    <w:rsid w:val="006F6394"/>
    <w:rsid w:val="006F64BF"/>
    <w:rsid w:val="007019A5"/>
    <w:rsid w:val="007019BC"/>
    <w:rsid w:val="007020F9"/>
    <w:rsid w:val="00703825"/>
    <w:rsid w:val="00704D09"/>
    <w:rsid w:val="00706891"/>
    <w:rsid w:val="00706B99"/>
    <w:rsid w:val="0070769F"/>
    <w:rsid w:val="00710526"/>
    <w:rsid w:val="007108A7"/>
    <w:rsid w:val="00710EF4"/>
    <w:rsid w:val="00710F45"/>
    <w:rsid w:val="0071235D"/>
    <w:rsid w:val="00712472"/>
    <w:rsid w:val="00713C99"/>
    <w:rsid w:val="00713FAE"/>
    <w:rsid w:val="007142DD"/>
    <w:rsid w:val="00714343"/>
    <w:rsid w:val="0071519C"/>
    <w:rsid w:val="0071548A"/>
    <w:rsid w:val="00715DF8"/>
    <w:rsid w:val="00717448"/>
    <w:rsid w:val="00720B89"/>
    <w:rsid w:val="007230F5"/>
    <w:rsid w:val="007237C6"/>
    <w:rsid w:val="00724011"/>
    <w:rsid w:val="0072488C"/>
    <w:rsid w:val="007258F1"/>
    <w:rsid w:val="00726451"/>
    <w:rsid w:val="007300F7"/>
    <w:rsid w:val="007327D6"/>
    <w:rsid w:val="00733673"/>
    <w:rsid w:val="007337D0"/>
    <w:rsid w:val="00733AE9"/>
    <w:rsid w:val="007341D5"/>
    <w:rsid w:val="00736482"/>
    <w:rsid w:val="007373F2"/>
    <w:rsid w:val="007460B8"/>
    <w:rsid w:val="00746A61"/>
    <w:rsid w:val="007470B4"/>
    <w:rsid w:val="00750694"/>
    <w:rsid w:val="0075083A"/>
    <w:rsid w:val="00751908"/>
    <w:rsid w:val="007531A6"/>
    <w:rsid w:val="00753A83"/>
    <w:rsid w:val="007552B1"/>
    <w:rsid w:val="00757544"/>
    <w:rsid w:val="007578F4"/>
    <w:rsid w:val="00760F90"/>
    <w:rsid w:val="007613B8"/>
    <w:rsid w:val="00761BED"/>
    <w:rsid w:val="00761C7C"/>
    <w:rsid w:val="00762E43"/>
    <w:rsid w:val="00763DBF"/>
    <w:rsid w:val="007651AE"/>
    <w:rsid w:val="00765682"/>
    <w:rsid w:val="007657BC"/>
    <w:rsid w:val="007665E7"/>
    <w:rsid w:val="00770964"/>
    <w:rsid w:val="00770B3A"/>
    <w:rsid w:val="0077147C"/>
    <w:rsid w:val="007737CC"/>
    <w:rsid w:val="00774590"/>
    <w:rsid w:val="00774DE1"/>
    <w:rsid w:val="0077601F"/>
    <w:rsid w:val="00776709"/>
    <w:rsid w:val="00780518"/>
    <w:rsid w:val="0078081D"/>
    <w:rsid w:val="00780EB1"/>
    <w:rsid w:val="00782164"/>
    <w:rsid w:val="007845CA"/>
    <w:rsid w:val="007856A3"/>
    <w:rsid w:val="00785E43"/>
    <w:rsid w:val="007866BB"/>
    <w:rsid w:val="00786743"/>
    <w:rsid w:val="00787BA0"/>
    <w:rsid w:val="00790FFA"/>
    <w:rsid w:val="0079200D"/>
    <w:rsid w:val="007930D4"/>
    <w:rsid w:val="00793458"/>
    <w:rsid w:val="007945E1"/>
    <w:rsid w:val="007946AE"/>
    <w:rsid w:val="00797B40"/>
    <w:rsid w:val="00797C62"/>
    <w:rsid w:val="007A1E3C"/>
    <w:rsid w:val="007A2C6E"/>
    <w:rsid w:val="007A32F6"/>
    <w:rsid w:val="007A41DD"/>
    <w:rsid w:val="007A45C5"/>
    <w:rsid w:val="007A48AC"/>
    <w:rsid w:val="007A5B40"/>
    <w:rsid w:val="007A5DF9"/>
    <w:rsid w:val="007A77EF"/>
    <w:rsid w:val="007A78DA"/>
    <w:rsid w:val="007A7C25"/>
    <w:rsid w:val="007B0281"/>
    <w:rsid w:val="007B2D5A"/>
    <w:rsid w:val="007B3A06"/>
    <w:rsid w:val="007B3DB6"/>
    <w:rsid w:val="007B42C8"/>
    <w:rsid w:val="007B4C10"/>
    <w:rsid w:val="007B4D0B"/>
    <w:rsid w:val="007B4D7E"/>
    <w:rsid w:val="007B5989"/>
    <w:rsid w:val="007B691D"/>
    <w:rsid w:val="007B6B53"/>
    <w:rsid w:val="007C0548"/>
    <w:rsid w:val="007C0D3A"/>
    <w:rsid w:val="007C19CA"/>
    <w:rsid w:val="007C3AC4"/>
    <w:rsid w:val="007C3FC1"/>
    <w:rsid w:val="007C43DA"/>
    <w:rsid w:val="007C50E0"/>
    <w:rsid w:val="007C5536"/>
    <w:rsid w:val="007C5CA1"/>
    <w:rsid w:val="007C5F2D"/>
    <w:rsid w:val="007D1343"/>
    <w:rsid w:val="007D58E4"/>
    <w:rsid w:val="007D5C19"/>
    <w:rsid w:val="007D7902"/>
    <w:rsid w:val="007E0BF5"/>
    <w:rsid w:val="007E25B2"/>
    <w:rsid w:val="007E2F2B"/>
    <w:rsid w:val="007E4B66"/>
    <w:rsid w:val="007E5800"/>
    <w:rsid w:val="007E7018"/>
    <w:rsid w:val="007F22B8"/>
    <w:rsid w:val="007F2360"/>
    <w:rsid w:val="007F51C6"/>
    <w:rsid w:val="007F5273"/>
    <w:rsid w:val="007F551F"/>
    <w:rsid w:val="0080067B"/>
    <w:rsid w:val="00801F46"/>
    <w:rsid w:val="00802866"/>
    <w:rsid w:val="0080345E"/>
    <w:rsid w:val="00804780"/>
    <w:rsid w:val="00806897"/>
    <w:rsid w:val="00807D5E"/>
    <w:rsid w:val="008108B0"/>
    <w:rsid w:val="008108C8"/>
    <w:rsid w:val="00811081"/>
    <w:rsid w:val="00811124"/>
    <w:rsid w:val="0081152A"/>
    <w:rsid w:val="00812297"/>
    <w:rsid w:val="0081245C"/>
    <w:rsid w:val="008131B8"/>
    <w:rsid w:val="00813B59"/>
    <w:rsid w:val="0081480C"/>
    <w:rsid w:val="00815145"/>
    <w:rsid w:val="00821F95"/>
    <w:rsid w:val="008220D5"/>
    <w:rsid w:val="0082326B"/>
    <w:rsid w:val="008240A1"/>
    <w:rsid w:val="008240A8"/>
    <w:rsid w:val="00825D1C"/>
    <w:rsid w:val="00826763"/>
    <w:rsid w:val="00830E04"/>
    <w:rsid w:val="0083105D"/>
    <w:rsid w:val="008316D0"/>
    <w:rsid w:val="00833444"/>
    <w:rsid w:val="0083348C"/>
    <w:rsid w:val="008355A7"/>
    <w:rsid w:val="00836404"/>
    <w:rsid w:val="00836ABF"/>
    <w:rsid w:val="00836E08"/>
    <w:rsid w:val="008378D2"/>
    <w:rsid w:val="0084039D"/>
    <w:rsid w:val="00841547"/>
    <w:rsid w:val="00841609"/>
    <w:rsid w:val="00841723"/>
    <w:rsid w:val="008424C6"/>
    <w:rsid w:val="008441FE"/>
    <w:rsid w:val="00845C3C"/>
    <w:rsid w:val="00845CE9"/>
    <w:rsid w:val="00846782"/>
    <w:rsid w:val="00847327"/>
    <w:rsid w:val="008500E3"/>
    <w:rsid w:val="00850346"/>
    <w:rsid w:val="00851404"/>
    <w:rsid w:val="00851CFA"/>
    <w:rsid w:val="00852283"/>
    <w:rsid w:val="0085252B"/>
    <w:rsid w:val="00854A77"/>
    <w:rsid w:val="00855394"/>
    <w:rsid w:val="00856811"/>
    <w:rsid w:val="0086030B"/>
    <w:rsid w:val="008606E7"/>
    <w:rsid w:val="008607A9"/>
    <w:rsid w:val="008615EC"/>
    <w:rsid w:val="008617DC"/>
    <w:rsid w:val="00861D2B"/>
    <w:rsid w:val="00862B7F"/>
    <w:rsid w:val="00862BD3"/>
    <w:rsid w:val="00863C42"/>
    <w:rsid w:val="00863E0C"/>
    <w:rsid w:val="0086459E"/>
    <w:rsid w:val="00865191"/>
    <w:rsid w:val="00865E37"/>
    <w:rsid w:val="008661B5"/>
    <w:rsid w:val="0086657B"/>
    <w:rsid w:val="00871FFF"/>
    <w:rsid w:val="00872974"/>
    <w:rsid w:val="00874194"/>
    <w:rsid w:val="008749D2"/>
    <w:rsid w:val="00874C1E"/>
    <w:rsid w:val="00874CDE"/>
    <w:rsid w:val="00881EFB"/>
    <w:rsid w:val="00882A0C"/>
    <w:rsid w:val="008832B9"/>
    <w:rsid w:val="008863AC"/>
    <w:rsid w:val="00886DFC"/>
    <w:rsid w:val="00887841"/>
    <w:rsid w:val="008907B1"/>
    <w:rsid w:val="00890C1B"/>
    <w:rsid w:val="00890CF2"/>
    <w:rsid w:val="00891E23"/>
    <w:rsid w:val="0089210A"/>
    <w:rsid w:val="00892982"/>
    <w:rsid w:val="00892D37"/>
    <w:rsid w:val="00892F04"/>
    <w:rsid w:val="008945FE"/>
    <w:rsid w:val="00895224"/>
    <w:rsid w:val="00897C31"/>
    <w:rsid w:val="008A0617"/>
    <w:rsid w:val="008A0900"/>
    <w:rsid w:val="008A18A8"/>
    <w:rsid w:val="008A31E4"/>
    <w:rsid w:val="008A3E00"/>
    <w:rsid w:val="008A51D2"/>
    <w:rsid w:val="008A5256"/>
    <w:rsid w:val="008A5902"/>
    <w:rsid w:val="008A597F"/>
    <w:rsid w:val="008A59F7"/>
    <w:rsid w:val="008B157B"/>
    <w:rsid w:val="008B3A42"/>
    <w:rsid w:val="008B7B89"/>
    <w:rsid w:val="008C0F4D"/>
    <w:rsid w:val="008C12DE"/>
    <w:rsid w:val="008C269B"/>
    <w:rsid w:val="008C3B0C"/>
    <w:rsid w:val="008C3B1D"/>
    <w:rsid w:val="008C50C8"/>
    <w:rsid w:val="008C6FF1"/>
    <w:rsid w:val="008C7334"/>
    <w:rsid w:val="008C793A"/>
    <w:rsid w:val="008C7E78"/>
    <w:rsid w:val="008D2DDC"/>
    <w:rsid w:val="008D2DF5"/>
    <w:rsid w:val="008D537A"/>
    <w:rsid w:val="008D5A68"/>
    <w:rsid w:val="008D6435"/>
    <w:rsid w:val="008D6C88"/>
    <w:rsid w:val="008D6CDC"/>
    <w:rsid w:val="008D6DD2"/>
    <w:rsid w:val="008D7010"/>
    <w:rsid w:val="008D7394"/>
    <w:rsid w:val="008D7D06"/>
    <w:rsid w:val="008E1AFA"/>
    <w:rsid w:val="008E380D"/>
    <w:rsid w:val="008E4056"/>
    <w:rsid w:val="008E5074"/>
    <w:rsid w:val="008E5643"/>
    <w:rsid w:val="008E5CB4"/>
    <w:rsid w:val="008E5DE5"/>
    <w:rsid w:val="008F0045"/>
    <w:rsid w:val="008F03FF"/>
    <w:rsid w:val="008F059D"/>
    <w:rsid w:val="008F0B60"/>
    <w:rsid w:val="008F1479"/>
    <w:rsid w:val="008F2308"/>
    <w:rsid w:val="008F2924"/>
    <w:rsid w:val="008F2D98"/>
    <w:rsid w:val="008F3425"/>
    <w:rsid w:val="008F40B4"/>
    <w:rsid w:val="008F5CF4"/>
    <w:rsid w:val="008F6B78"/>
    <w:rsid w:val="008F7DDA"/>
    <w:rsid w:val="008F7E52"/>
    <w:rsid w:val="009011C2"/>
    <w:rsid w:val="00902C62"/>
    <w:rsid w:val="00904E99"/>
    <w:rsid w:val="00905B78"/>
    <w:rsid w:val="00906854"/>
    <w:rsid w:val="00907FC9"/>
    <w:rsid w:val="00911085"/>
    <w:rsid w:val="009124F3"/>
    <w:rsid w:val="009136BE"/>
    <w:rsid w:val="00913C8E"/>
    <w:rsid w:val="00914B94"/>
    <w:rsid w:val="00915115"/>
    <w:rsid w:val="009155DA"/>
    <w:rsid w:val="0091681A"/>
    <w:rsid w:val="00916CA1"/>
    <w:rsid w:val="00916D60"/>
    <w:rsid w:val="0092226D"/>
    <w:rsid w:val="009223F3"/>
    <w:rsid w:val="00923445"/>
    <w:rsid w:val="00923DC8"/>
    <w:rsid w:val="00925A82"/>
    <w:rsid w:val="00925F1A"/>
    <w:rsid w:val="0092643D"/>
    <w:rsid w:val="00926469"/>
    <w:rsid w:val="00926CA0"/>
    <w:rsid w:val="00927AEF"/>
    <w:rsid w:val="00927D8D"/>
    <w:rsid w:val="00931FD8"/>
    <w:rsid w:val="00934BA2"/>
    <w:rsid w:val="009359F5"/>
    <w:rsid w:val="0093650F"/>
    <w:rsid w:val="009378B1"/>
    <w:rsid w:val="00940484"/>
    <w:rsid w:val="00940FA5"/>
    <w:rsid w:val="00941313"/>
    <w:rsid w:val="0094274D"/>
    <w:rsid w:val="009427A4"/>
    <w:rsid w:val="009429DE"/>
    <w:rsid w:val="00942B9F"/>
    <w:rsid w:val="00942F2E"/>
    <w:rsid w:val="00944C4D"/>
    <w:rsid w:val="0094506C"/>
    <w:rsid w:val="009453BD"/>
    <w:rsid w:val="00945D57"/>
    <w:rsid w:val="00946C55"/>
    <w:rsid w:val="00946DE8"/>
    <w:rsid w:val="00950AD4"/>
    <w:rsid w:val="00950D7D"/>
    <w:rsid w:val="00950F88"/>
    <w:rsid w:val="009536C6"/>
    <w:rsid w:val="00953746"/>
    <w:rsid w:val="00953B9F"/>
    <w:rsid w:val="009544B0"/>
    <w:rsid w:val="0095467B"/>
    <w:rsid w:val="00954847"/>
    <w:rsid w:val="0095640D"/>
    <w:rsid w:val="0095678D"/>
    <w:rsid w:val="00957C8C"/>
    <w:rsid w:val="00957FF9"/>
    <w:rsid w:val="009608B9"/>
    <w:rsid w:val="0096132B"/>
    <w:rsid w:val="0096259F"/>
    <w:rsid w:val="00962E9D"/>
    <w:rsid w:val="009650C8"/>
    <w:rsid w:val="0096514B"/>
    <w:rsid w:val="00965957"/>
    <w:rsid w:val="00965976"/>
    <w:rsid w:val="009703F3"/>
    <w:rsid w:val="009706DF"/>
    <w:rsid w:val="00971973"/>
    <w:rsid w:val="00971D5D"/>
    <w:rsid w:val="00973515"/>
    <w:rsid w:val="00973B19"/>
    <w:rsid w:val="00973BFE"/>
    <w:rsid w:val="009750B3"/>
    <w:rsid w:val="00975534"/>
    <w:rsid w:val="00975B2B"/>
    <w:rsid w:val="009760E5"/>
    <w:rsid w:val="0097655B"/>
    <w:rsid w:val="009768B7"/>
    <w:rsid w:val="009768F0"/>
    <w:rsid w:val="009813C2"/>
    <w:rsid w:val="009814B9"/>
    <w:rsid w:val="0098165A"/>
    <w:rsid w:val="00981FAE"/>
    <w:rsid w:val="0098405C"/>
    <w:rsid w:val="00984831"/>
    <w:rsid w:val="00986232"/>
    <w:rsid w:val="009903E8"/>
    <w:rsid w:val="00990721"/>
    <w:rsid w:val="009909FE"/>
    <w:rsid w:val="00990B54"/>
    <w:rsid w:val="00990B93"/>
    <w:rsid w:val="00990D8B"/>
    <w:rsid w:val="00990FDC"/>
    <w:rsid w:val="0099146A"/>
    <w:rsid w:val="00991D33"/>
    <w:rsid w:val="00991EAC"/>
    <w:rsid w:val="0099370A"/>
    <w:rsid w:val="00993844"/>
    <w:rsid w:val="009945CF"/>
    <w:rsid w:val="0099563D"/>
    <w:rsid w:val="009957E0"/>
    <w:rsid w:val="009958C7"/>
    <w:rsid w:val="009964E4"/>
    <w:rsid w:val="009975AA"/>
    <w:rsid w:val="00997D75"/>
    <w:rsid w:val="00997FA4"/>
    <w:rsid w:val="009A1A6A"/>
    <w:rsid w:val="009A2A4B"/>
    <w:rsid w:val="009A44C8"/>
    <w:rsid w:val="009A77AB"/>
    <w:rsid w:val="009B0D4C"/>
    <w:rsid w:val="009B253E"/>
    <w:rsid w:val="009B3046"/>
    <w:rsid w:val="009B4019"/>
    <w:rsid w:val="009B402F"/>
    <w:rsid w:val="009B448D"/>
    <w:rsid w:val="009B46DB"/>
    <w:rsid w:val="009B599F"/>
    <w:rsid w:val="009B6259"/>
    <w:rsid w:val="009B6AD5"/>
    <w:rsid w:val="009B7AE6"/>
    <w:rsid w:val="009C1A13"/>
    <w:rsid w:val="009C1C8F"/>
    <w:rsid w:val="009C229F"/>
    <w:rsid w:val="009C249E"/>
    <w:rsid w:val="009C55A2"/>
    <w:rsid w:val="009C58CA"/>
    <w:rsid w:val="009C76A9"/>
    <w:rsid w:val="009D1327"/>
    <w:rsid w:val="009D138C"/>
    <w:rsid w:val="009D227F"/>
    <w:rsid w:val="009D28F8"/>
    <w:rsid w:val="009D3037"/>
    <w:rsid w:val="009D327F"/>
    <w:rsid w:val="009D4CC5"/>
    <w:rsid w:val="009D4F56"/>
    <w:rsid w:val="009D50A2"/>
    <w:rsid w:val="009D574D"/>
    <w:rsid w:val="009D6249"/>
    <w:rsid w:val="009D7C5D"/>
    <w:rsid w:val="009E023A"/>
    <w:rsid w:val="009E32ED"/>
    <w:rsid w:val="009E46FB"/>
    <w:rsid w:val="009E533B"/>
    <w:rsid w:val="009E554F"/>
    <w:rsid w:val="009E5A36"/>
    <w:rsid w:val="009E6069"/>
    <w:rsid w:val="009E7F41"/>
    <w:rsid w:val="009F0CB5"/>
    <w:rsid w:val="009F1622"/>
    <w:rsid w:val="009F247C"/>
    <w:rsid w:val="009F2BA2"/>
    <w:rsid w:val="009F3D60"/>
    <w:rsid w:val="009F41CD"/>
    <w:rsid w:val="009F5486"/>
    <w:rsid w:val="009F659A"/>
    <w:rsid w:val="009F6C6C"/>
    <w:rsid w:val="009F7016"/>
    <w:rsid w:val="00A012C0"/>
    <w:rsid w:val="00A021BA"/>
    <w:rsid w:val="00A04459"/>
    <w:rsid w:val="00A0549D"/>
    <w:rsid w:val="00A0614F"/>
    <w:rsid w:val="00A06E66"/>
    <w:rsid w:val="00A071EB"/>
    <w:rsid w:val="00A07338"/>
    <w:rsid w:val="00A10C9D"/>
    <w:rsid w:val="00A10FAD"/>
    <w:rsid w:val="00A116F9"/>
    <w:rsid w:val="00A1253C"/>
    <w:rsid w:val="00A12E3E"/>
    <w:rsid w:val="00A1574D"/>
    <w:rsid w:val="00A15E15"/>
    <w:rsid w:val="00A162F7"/>
    <w:rsid w:val="00A207B1"/>
    <w:rsid w:val="00A21126"/>
    <w:rsid w:val="00A215B6"/>
    <w:rsid w:val="00A216B2"/>
    <w:rsid w:val="00A22C15"/>
    <w:rsid w:val="00A23540"/>
    <w:rsid w:val="00A235F1"/>
    <w:rsid w:val="00A245DD"/>
    <w:rsid w:val="00A24CC2"/>
    <w:rsid w:val="00A262B2"/>
    <w:rsid w:val="00A26657"/>
    <w:rsid w:val="00A26CB0"/>
    <w:rsid w:val="00A2791D"/>
    <w:rsid w:val="00A30270"/>
    <w:rsid w:val="00A32835"/>
    <w:rsid w:val="00A32D52"/>
    <w:rsid w:val="00A33195"/>
    <w:rsid w:val="00A33E42"/>
    <w:rsid w:val="00A3434A"/>
    <w:rsid w:val="00A36762"/>
    <w:rsid w:val="00A372F8"/>
    <w:rsid w:val="00A413A5"/>
    <w:rsid w:val="00A4325C"/>
    <w:rsid w:val="00A45348"/>
    <w:rsid w:val="00A45C5C"/>
    <w:rsid w:val="00A46272"/>
    <w:rsid w:val="00A46763"/>
    <w:rsid w:val="00A50013"/>
    <w:rsid w:val="00A51484"/>
    <w:rsid w:val="00A539BC"/>
    <w:rsid w:val="00A53CB3"/>
    <w:rsid w:val="00A5700B"/>
    <w:rsid w:val="00A60905"/>
    <w:rsid w:val="00A621D4"/>
    <w:rsid w:val="00A62618"/>
    <w:rsid w:val="00A626D1"/>
    <w:rsid w:val="00A62CFD"/>
    <w:rsid w:val="00A63438"/>
    <w:rsid w:val="00A63DB3"/>
    <w:rsid w:val="00A63F3F"/>
    <w:rsid w:val="00A66801"/>
    <w:rsid w:val="00A703F3"/>
    <w:rsid w:val="00A7067C"/>
    <w:rsid w:val="00A72063"/>
    <w:rsid w:val="00A72B89"/>
    <w:rsid w:val="00A738A0"/>
    <w:rsid w:val="00A74EBB"/>
    <w:rsid w:val="00A7550D"/>
    <w:rsid w:val="00A7612D"/>
    <w:rsid w:val="00A7612F"/>
    <w:rsid w:val="00A76B10"/>
    <w:rsid w:val="00A801FE"/>
    <w:rsid w:val="00A8071D"/>
    <w:rsid w:val="00A81F42"/>
    <w:rsid w:val="00A82F84"/>
    <w:rsid w:val="00A847CB"/>
    <w:rsid w:val="00A850FC"/>
    <w:rsid w:val="00A86D9E"/>
    <w:rsid w:val="00A92DE7"/>
    <w:rsid w:val="00A93B5D"/>
    <w:rsid w:val="00A94F73"/>
    <w:rsid w:val="00AA3CCE"/>
    <w:rsid w:val="00AA4A31"/>
    <w:rsid w:val="00AA4AA5"/>
    <w:rsid w:val="00AA4EE0"/>
    <w:rsid w:val="00AA5EAC"/>
    <w:rsid w:val="00AA6F4A"/>
    <w:rsid w:val="00AA712B"/>
    <w:rsid w:val="00AA73C7"/>
    <w:rsid w:val="00AB000D"/>
    <w:rsid w:val="00AB0E01"/>
    <w:rsid w:val="00AB11D6"/>
    <w:rsid w:val="00AB14A4"/>
    <w:rsid w:val="00AB2C95"/>
    <w:rsid w:val="00AB3077"/>
    <w:rsid w:val="00AB417E"/>
    <w:rsid w:val="00AB60EE"/>
    <w:rsid w:val="00AB6AAD"/>
    <w:rsid w:val="00AB7265"/>
    <w:rsid w:val="00AC01DC"/>
    <w:rsid w:val="00AC3868"/>
    <w:rsid w:val="00AC3B29"/>
    <w:rsid w:val="00AC41D1"/>
    <w:rsid w:val="00AC6347"/>
    <w:rsid w:val="00AC6903"/>
    <w:rsid w:val="00AC7A90"/>
    <w:rsid w:val="00AD02D2"/>
    <w:rsid w:val="00AD14E6"/>
    <w:rsid w:val="00AD150B"/>
    <w:rsid w:val="00AD22BD"/>
    <w:rsid w:val="00AD296D"/>
    <w:rsid w:val="00AD2C5E"/>
    <w:rsid w:val="00AD3158"/>
    <w:rsid w:val="00AD432F"/>
    <w:rsid w:val="00AD486B"/>
    <w:rsid w:val="00AD73B6"/>
    <w:rsid w:val="00AD74C9"/>
    <w:rsid w:val="00AD7653"/>
    <w:rsid w:val="00AE23B1"/>
    <w:rsid w:val="00AE2655"/>
    <w:rsid w:val="00AE2891"/>
    <w:rsid w:val="00AE305F"/>
    <w:rsid w:val="00AE337F"/>
    <w:rsid w:val="00AE39FF"/>
    <w:rsid w:val="00AE3CCE"/>
    <w:rsid w:val="00AE4417"/>
    <w:rsid w:val="00AE47CA"/>
    <w:rsid w:val="00AE6044"/>
    <w:rsid w:val="00AE7371"/>
    <w:rsid w:val="00AF122F"/>
    <w:rsid w:val="00AF2CE5"/>
    <w:rsid w:val="00AF4146"/>
    <w:rsid w:val="00AF42F1"/>
    <w:rsid w:val="00AF4654"/>
    <w:rsid w:val="00AF6443"/>
    <w:rsid w:val="00AF6761"/>
    <w:rsid w:val="00AF6A48"/>
    <w:rsid w:val="00AF70FC"/>
    <w:rsid w:val="00AF728D"/>
    <w:rsid w:val="00AF7736"/>
    <w:rsid w:val="00AF7AA2"/>
    <w:rsid w:val="00B00A49"/>
    <w:rsid w:val="00B01624"/>
    <w:rsid w:val="00B01B1C"/>
    <w:rsid w:val="00B01D65"/>
    <w:rsid w:val="00B02009"/>
    <w:rsid w:val="00B03874"/>
    <w:rsid w:val="00B0482B"/>
    <w:rsid w:val="00B055D0"/>
    <w:rsid w:val="00B05638"/>
    <w:rsid w:val="00B05705"/>
    <w:rsid w:val="00B060B6"/>
    <w:rsid w:val="00B06910"/>
    <w:rsid w:val="00B06E22"/>
    <w:rsid w:val="00B06FCD"/>
    <w:rsid w:val="00B074D9"/>
    <w:rsid w:val="00B07C10"/>
    <w:rsid w:val="00B10355"/>
    <w:rsid w:val="00B109A2"/>
    <w:rsid w:val="00B12597"/>
    <w:rsid w:val="00B130B6"/>
    <w:rsid w:val="00B133E0"/>
    <w:rsid w:val="00B14B72"/>
    <w:rsid w:val="00B14C22"/>
    <w:rsid w:val="00B14EB1"/>
    <w:rsid w:val="00B17898"/>
    <w:rsid w:val="00B20295"/>
    <w:rsid w:val="00B21CCA"/>
    <w:rsid w:val="00B22772"/>
    <w:rsid w:val="00B2428D"/>
    <w:rsid w:val="00B24A2C"/>
    <w:rsid w:val="00B27555"/>
    <w:rsid w:val="00B27B2C"/>
    <w:rsid w:val="00B31A7B"/>
    <w:rsid w:val="00B32076"/>
    <w:rsid w:val="00B336DE"/>
    <w:rsid w:val="00B33840"/>
    <w:rsid w:val="00B34E85"/>
    <w:rsid w:val="00B353C5"/>
    <w:rsid w:val="00B358CA"/>
    <w:rsid w:val="00B360E9"/>
    <w:rsid w:val="00B36C5E"/>
    <w:rsid w:val="00B41532"/>
    <w:rsid w:val="00B42E87"/>
    <w:rsid w:val="00B43263"/>
    <w:rsid w:val="00B45581"/>
    <w:rsid w:val="00B461A1"/>
    <w:rsid w:val="00B50065"/>
    <w:rsid w:val="00B5009D"/>
    <w:rsid w:val="00B534F7"/>
    <w:rsid w:val="00B544F6"/>
    <w:rsid w:val="00B55E07"/>
    <w:rsid w:val="00B57793"/>
    <w:rsid w:val="00B617EF"/>
    <w:rsid w:val="00B62270"/>
    <w:rsid w:val="00B6363D"/>
    <w:rsid w:val="00B63C9D"/>
    <w:rsid w:val="00B64DAB"/>
    <w:rsid w:val="00B661A7"/>
    <w:rsid w:val="00B66D38"/>
    <w:rsid w:val="00B729FC"/>
    <w:rsid w:val="00B72E61"/>
    <w:rsid w:val="00B76E17"/>
    <w:rsid w:val="00B801E6"/>
    <w:rsid w:val="00B80327"/>
    <w:rsid w:val="00B8080D"/>
    <w:rsid w:val="00B82FBA"/>
    <w:rsid w:val="00B83C2F"/>
    <w:rsid w:val="00B8513F"/>
    <w:rsid w:val="00B85BE4"/>
    <w:rsid w:val="00B86147"/>
    <w:rsid w:val="00B91F66"/>
    <w:rsid w:val="00B922EB"/>
    <w:rsid w:val="00B93EC0"/>
    <w:rsid w:val="00B94350"/>
    <w:rsid w:val="00B976A3"/>
    <w:rsid w:val="00BA0983"/>
    <w:rsid w:val="00BA0A06"/>
    <w:rsid w:val="00BA0AAC"/>
    <w:rsid w:val="00BA0E69"/>
    <w:rsid w:val="00BA2070"/>
    <w:rsid w:val="00BA2B67"/>
    <w:rsid w:val="00BA31DC"/>
    <w:rsid w:val="00BA370A"/>
    <w:rsid w:val="00BA4496"/>
    <w:rsid w:val="00BA45DB"/>
    <w:rsid w:val="00BA5E74"/>
    <w:rsid w:val="00BB011D"/>
    <w:rsid w:val="00BB26C1"/>
    <w:rsid w:val="00BB2CF3"/>
    <w:rsid w:val="00BB3407"/>
    <w:rsid w:val="00BB45C6"/>
    <w:rsid w:val="00BB489B"/>
    <w:rsid w:val="00BB4AC2"/>
    <w:rsid w:val="00BB6F5B"/>
    <w:rsid w:val="00BB7103"/>
    <w:rsid w:val="00BC1D13"/>
    <w:rsid w:val="00BC24DB"/>
    <w:rsid w:val="00BC3215"/>
    <w:rsid w:val="00BC3EC9"/>
    <w:rsid w:val="00BC4652"/>
    <w:rsid w:val="00BC5825"/>
    <w:rsid w:val="00BC6F2F"/>
    <w:rsid w:val="00BD0626"/>
    <w:rsid w:val="00BD0B0E"/>
    <w:rsid w:val="00BD302B"/>
    <w:rsid w:val="00BD556A"/>
    <w:rsid w:val="00BD7614"/>
    <w:rsid w:val="00BD7E5B"/>
    <w:rsid w:val="00BE0DBF"/>
    <w:rsid w:val="00BE1777"/>
    <w:rsid w:val="00BE276D"/>
    <w:rsid w:val="00BE300B"/>
    <w:rsid w:val="00BE3C8C"/>
    <w:rsid w:val="00BE3C9B"/>
    <w:rsid w:val="00BE3F1A"/>
    <w:rsid w:val="00BE45D2"/>
    <w:rsid w:val="00BE4F5E"/>
    <w:rsid w:val="00BE51F5"/>
    <w:rsid w:val="00BE5499"/>
    <w:rsid w:val="00BE5ABC"/>
    <w:rsid w:val="00BE5CA0"/>
    <w:rsid w:val="00BE5E74"/>
    <w:rsid w:val="00BE6691"/>
    <w:rsid w:val="00BE70A5"/>
    <w:rsid w:val="00BE747E"/>
    <w:rsid w:val="00BF0A91"/>
    <w:rsid w:val="00BF289F"/>
    <w:rsid w:val="00BF36DE"/>
    <w:rsid w:val="00BF4569"/>
    <w:rsid w:val="00BF48E8"/>
    <w:rsid w:val="00C00D8B"/>
    <w:rsid w:val="00C019B1"/>
    <w:rsid w:val="00C02961"/>
    <w:rsid w:val="00C030A6"/>
    <w:rsid w:val="00C04BB8"/>
    <w:rsid w:val="00C04FD4"/>
    <w:rsid w:val="00C05CCA"/>
    <w:rsid w:val="00C05FA9"/>
    <w:rsid w:val="00C069B3"/>
    <w:rsid w:val="00C1118C"/>
    <w:rsid w:val="00C11ACA"/>
    <w:rsid w:val="00C13623"/>
    <w:rsid w:val="00C13DDD"/>
    <w:rsid w:val="00C15635"/>
    <w:rsid w:val="00C16A23"/>
    <w:rsid w:val="00C1742C"/>
    <w:rsid w:val="00C2104A"/>
    <w:rsid w:val="00C2226C"/>
    <w:rsid w:val="00C23DA1"/>
    <w:rsid w:val="00C24B14"/>
    <w:rsid w:val="00C25329"/>
    <w:rsid w:val="00C30981"/>
    <w:rsid w:val="00C30C8C"/>
    <w:rsid w:val="00C314BF"/>
    <w:rsid w:val="00C31B7C"/>
    <w:rsid w:val="00C3212C"/>
    <w:rsid w:val="00C37314"/>
    <w:rsid w:val="00C40618"/>
    <w:rsid w:val="00C4070F"/>
    <w:rsid w:val="00C40B0C"/>
    <w:rsid w:val="00C40D55"/>
    <w:rsid w:val="00C4160E"/>
    <w:rsid w:val="00C4221E"/>
    <w:rsid w:val="00C4354E"/>
    <w:rsid w:val="00C44448"/>
    <w:rsid w:val="00C47547"/>
    <w:rsid w:val="00C50DC5"/>
    <w:rsid w:val="00C51C05"/>
    <w:rsid w:val="00C52447"/>
    <w:rsid w:val="00C5365B"/>
    <w:rsid w:val="00C5437C"/>
    <w:rsid w:val="00C557AC"/>
    <w:rsid w:val="00C56233"/>
    <w:rsid w:val="00C56394"/>
    <w:rsid w:val="00C57492"/>
    <w:rsid w:val="00C6176E"/>
    <w:rsid w:val="00C6176F"/>
    <w:rsid w:val="00C61F07"/>
    <w:rsid w:val="00C61F80"/>
    <w:rsid w:val="00C62C07"/>
    <w:rsid w:val="00C635CC"/>
    <w:rsid w:val="00C63664"/>
    <w:rsid w:val="00C65DF9"/>
    <w:rsid w:val="00C669A3"/>
    <w:rsid w:val="00C704C3"/>
    <w:rsid w:val="00C70F09"/>
    <w:rsid w:val="00C71A5A"/>
    <w:rsid w:val="00C7218D"/>
    <w:rsid w:val="00C72447"/>
    <w:rsid w:val="00C726A9"/>
    <w:rsid w:val="00C73391"/>
    <w:rsid w:val="00C73DB3"/>
    <w:rsid w:val="00C7642E"/>
    <w:rsid w:val="00C76F36"/>
    <w:rsid w:val="00C77013"/>
    <w:rsid w:val="00C77AC6"/>
    <w:rsid w:val="00C8055E"/>
    <w:rsid w:val="00C80C1D"/>
    <w:rsid w:val="00C81261"/>
    <w:rsid w:val="00C820D0"/>
    <w:rsid w:val="00C825A5"/>
    <w:rsid w:val="00C84472"/>
    <w:rsid w:val="00C86AC4"/>
    <w:rsid w:val="00C90643"/>
    <w:rsid w:val="00C92993"/>
    <w:rsid w:val="00C93AF2"/>
    <w:rsid w:val="00C94865"/>
    <w:rsid w:val="00C95653"/>
    <w:rsid w:val="00C96EEC"/>
    <w:rsid w:val="00C971C7"/>
    <w:rsid w:val="00C978DD"/>
    <w:rsid w:val="00C97967"/>
    <w:rsid w:val="00CA041A"/>
    <w:rsid w:val="00CA18CD"/>
    <w:rsid w:val="00CA50A8"/>
    <w:rsid w:val="00CA5BB1"/>
    <w:rsid w:val="00CA6378"/>
    <w:rsid w:val="00CA70C4"/>
    <w:rsid w:val="00CA751A"/>
    <w:rsid w:val="00CA797B"/>
    <w:rsid w:val="00CA7CE3"/>
    <w:rsid w:val="00CB23EB"/>
    <w:rsid w:val="00CB2726"/>
    <w:rsid w:val="00CB29F0"/>
    <w:rsid w:val="00CB38A8"/>
    <w:rsid w:val="00CB3AEA"/>
    <w:rsid w:val="00CB47D9"/>
    <w:rsid w:val="00CB502C"/>
    <w:rsid w:val="00CB5EC4"/>
    <w:rsid w:val="00CC191B"/>
    <w:rsid w:val="00CC1CF1"/>
    <w:rsid w:val="00CC1ECA"/>
    <w:rsid w:val="00CC1F94"/>
    <w:rsid w:val="00CC25E7"/>
    <w:rsid w:val="00CC4F60"/>
    <w:rsid w:val="00CC6969"/>
    <w:rsid w:val="00CC6CFC"/>
    <w:rsid w:val="00CD0EAC"/>
    <w:rsid w:val="00CD1C75"/>
    <w:rsid w:val="00CD20D4"/>
    <w:rsid w:val="00CD2E73"/>
    <w:rsid w:val="00CD54A9"/>
    <w:rsid w:val="00CD6E72"/>
    <w:rsid w:val="00CD6EFA"/>
    <w:rsid w:val="00CD77DE"/>
    <w:rsid w:val="00CE0180"/>
    <w:rsid w:val="00CE09F9"/>
    <w:rsid w:val="00CE145F"/>
    <w:rsid w:val="00CE2751"/>
    <w:rsid w:val="00CE31ED"/>
    <w:rsid w:val="00CE368B"/>
    <w:rsid w:val="00CE36D1"/>
    <w:rsid w:val="00CE4C43"/>
    <w:rsid w:val="00CE6434"/>
    <w:rsid w:val="00CE6BB3"/>
    <w:rsid w:val="00CE7699"/>
    <w:rsid w:val="00CE7A2B"/>
    <w:rsid w:val="00CF0756"/>
    <w:rsid w:val="00CF1914"/>
    <w:rsid w:val="00CF275A"/>
    <w:rsid w:val="00CF2E84"/>
    <w:rsid w:val="00CF3C03"/>
    <w:rsid w:val="00CF4C19"/>
    <w:rsid w:val="00CF518F"/>
    <w:rsid w:val="00CF57AF"/>
    <w:rsid w:val="00CF5B7D"/>
    <w:rsid w:val="00CF5DFA"/>
    <w:rsid w:val="00CF62F4"/>
    <w:rsid w:val="00CF6713"/>
    <w:rsid w:val="00CF6D64"/>
    <w:rsid w:val="00D004E8"/>
    <w:rsid w:val="00D00E9B"/>
    <w:rsid w:val="00D0210F"/>
    <w:rsid w:val="00D028DE"/>
    <w:rsid w:val="00D04166"/>
    <w:rsid w:val="00D046B2"/>
    <w:rsid w:val="00D052AE"/>
    <w:rsid w:val="00D0565C"/>
    <w:rsid w:val="00D0648D"/>
    <w:rsid w:val="00D1018B"/>
    <w:rsid w:val="00D10395"/>
    <w:rsid w:val="00D11321"/>
    <w:rsid w:val="00D118CB"/>
    <w:rsid w:val="00D141B1"/>
    <w:rsid w:val="00D14487"/>
    <w:rsid w:val="00D14636"/>
    <w:rsid w:val="00D1476C"/>
    <w:rsid w:val="00D158FE"/>
    <w:rsid w:val="00D164C7"/>
    <w:rsid w:val="00D16918"/>
    <w:rsid w:val="00D20188"/>
    <w:rsid w:val="00D203D0"/>
    <w:rsid w:val="00D20A79"/>
    <w:rsid w:val="00D20F77"/>
    <w:rsid w:val="00D21568"/>
    <w:rsid w:val="00D21AC8"/>
    <w:rsid w:val="00D21AFE"/>
    <w:rsid w:val="00D244A2"/>
    <w:rsid w:val="00D24F95"/>
    <w:rsid w:val="00D26976"/>
    <w:rsid w:val="00D26C66"/>
    <w:rsid w:val="00D30CF8"/>
    <w:rsid w:val="00D31DF1"/>
    <w:rsid w:val="00D32D9F"/>
    <w:rsid w:val="00D3394D"/>
    <w:rsid w:val="00D33A1B"/>
    <w:rsid w:val="00D343C9"/>
    <w:rsid w:val="00D3688E"/>
    <w:rsid w:val="00D37398"/>
    <w:rsid w:val="00D378D2"/>
    <w:rsid w:val="00D37AA6"/>
    <w:rsid w:val="00D403A9"/>
    <w:rsid w:val="00D45702"/>
    <w:rsid w:val="00D469EE"/>
    <w:rsid w:val="00D4705B"/>
    <w:rsid w:val="00D473FB"/>
    <w:rsid w:val="00D5014C"/>
    <w:rsid w:val="00D50669"/>
    <w:rsid w:val="00D5096E"/>
    <w:rsid w:val="00D52AAF"/>
    <w:rsid w:val="00D52B5C"/>
    <w:rsid w:val="00D52B7E"/>
    <w:rsid w:val="00D544A8"/>
    <w:rsid w:val="00D546B9"/>
    <w:rsid w:val="00D54A52"/>
    <w:rsid w:val="00D57AC8"/>
    <w:rsid w:val="00D60ECF"/>
    <w:rsid w:val="00D613D5"/>
    <w:rsid w:val="00D61BD7"/>
    <w:rsid w:val="00D6315D"/>
    <w:rsid w:val="00D63AED"/>
    <w:rsid w:val="00D63FF1"/>
    <w:rsid w:val="00D644B9"/>
    <w:rsid w:val="00D648BE"/>
    <w:rsid w:val="00D6568E"/>
    <w:rsid w:val="00D658EA"/>
    <w:rsid w:val="00D67468"/>
    <w:rsid w:val="00D67702"/>
    <w:rsid w:val="00D714E7"/>
    <w:rsid w:val="00D72B25"/>
    <w:rsid w:val="00D735E4"/>
    <w:rsid w:val="00D73BE9"/>
    <w:rsid w:val="00D75450"/>
    <w:rsid w:val="00D75A44"/>
    <w:rsid w:val="00D77669"/>
    <w:rsid w:val="00D77824"/>
    <w:rsid w:val="00D80E0B"/>
    <w:rsid w:val="00D82701"/>
    <w:rsid w:val="00D82AD7"/>
    <w:rsid w:val="00D82B8C"/>
    <w:rsid w:val="00D82F96"/>
    <w:rsid w:val="00D837B4"/>
    <w:rsid w:val="00D84C48"/>
    <w:rsid w:val="00D85082"/>
    <w:rsid w:val="00D85ACB"/>
    <w:rsid w:val="00D85CE7"/>
    <w:rsid w:val="00D9062F"/>
    <w:rsid w:val="00D92B73"/>
    <w:rsid w:val="00D92C37"/>
    <w:rsid w:val="00D9421C"/>
    <w:rsid w:val="00D94AA1"/>
    <w:rsid w:val="00D956F7"/>
    <w:rsid w:val="00D96E0F"/>
    <w:rsid w:val="00D97606"/>
    <w:rsid w:val="00D97ADD"/>
    <w:rsid w:val="00D97C5F"/>
    <w:rsid w:val="00DA131E"/>
    <w:rsid w:val="00DA1D2D"/>
    <w:rsid w:val="00DA26DF"/>
    <w:rsid w:val="00DA4175"/>
    <w:rsid w:val="00DA49DB"/>
    <w:rsid w:val="00DA5D46"/>
    <w:rsid w:val="00DA753F"/>
    <w:rsid w:val="00DA766F"/>
    <w:rsid w:val="00DB0069"/>
    <w:rsid w:val="00DB06D5"/>
    <w:rsid w:val="00DB1160"/>
    <w:rsid w:val="00DB1496"/>
    <w:rsid w:val="00DB1BAA"/>
    <w:rsid w:val="00DB1D47"/>
    <w:rsid w:val="00DB273D"/>
    <w:rsid w:val="00DB3BE8"/>
    <w:rsid w:val="00DB3F9C"/>
    <w:rsid w:val="00DB50A8"/>
    <w:rsid w:val="00DB51F7"/>
    <w:rsid w:val="00DB5339"/>
    <w:rsid w:val="00DB5BE7"/>
    <w:rsid w:val="00DB65DB"/>
    <w:rsid w:val="00DC17E8"/>
    <w:rsid w:val="00DC1C3C"/>
    <w:rsid w:val="00DC3A6C"/>
    <w:rsid w:val="00DC6086"/>
    <w:rsid w:val="00DC6C15"/>
    <w:rsid w:val="00DC7DCB"/>
    <w:rsid w:val="00DD0082"/>
    <w:rsid w:val="00DD04C7"/>
    <w:rsid w:val="00DD0FE1"/>
    <w:rsid w:val="00DD1AFF"/>
    <w:rsid w:val="00DD6143"/>
    <w:rsid w:val="00DD6257"/>
    <w:rsid w:val="00DE0355"/>
    <w:rsid w:val="00DE040B"/>
    <w:rsid w:val="00DE0DF1"/>
    <w:rsid w:val="00DE137E"/>
    <w:rsid w:val="00DE23C7"/>
    <w:rsid w:val="00DE2A0D"/>
    <w:rsid w:val="00DE33DE"/>
    <w:rsid w:val="00DE3EAD"/>
    <w:rsid w:val="00DE56CB"/>
    <w:rsid w:val="00DE581C"/>
    <w:rsid w:val="00DE618A"/>
    <w:rsid w:val="00DE72C2"/>
    <w:rsid w:val="00DE76EE"/>
    <w:rsid w:val="00DF0164"/>
    <w:rsid w:val="00DF1BAA"/>
    <w:rsid w:val="00DF4896"/>
    <w:rsid w:val="00DF4CB0"/>
    <w:rsid w:val="00DF64A2"/>
    <w:rsid w:val="00DF6B2A"/>
    <w:rsid w:val="00DF723B"/>
    <w:rsid w:val="00E04FA1"/>
    <w:rsid w:val="00E05AD1"/>
    <w:rsid w:val="00E07987"/>
    <w:rsid w:val="00E07B0F"/>
    <w:rsid w:val="00E1063C"/>
    <w:rsid w:val="00E11025"/>
    <w:rsid w:val="00E11A6E"/>
    <w:rsid w:val="00E133BE"/>
    <w:rsid w:val="00E15063"/>
    <w:rsid w:val="00E15E76"/>
    <w:rsid w:val="00E163C9"/>
    <w:rsid w:val="00E16401"/>
    <w:rsid w:val="00E16411"/>
    <w:rsid w:val="00E170C0"/>
    <w:rsid w:val="00E17E82"/>
    <w:rsid w:val="00E20030"/>
    <w:rsid w:val="00E20D7D"/>
    <w:rsid w:val="00E2134A"/>
    <w:rsid w:val="00E21F84"/>
    <w:rsid w:val="00E21FF2"/>
    <w:rsid w:val="00E222A7"/>
    <w:rsid w:val="00E222C7"/>
    <w:rsid w:val="00E2234E"/>
    <w:rsid w:val="00E22478"/>
    <w:rsid w:val="00E227F4"/>
    <w:rsid w:val="00E231FA"/>
    <w:rsid w:val="00E32D18"/>
    <w:rsid w:val="00E32EE8"/>
    <w:rsid w:val="00E32FFB"/>
    <w:rsid w:val="00E3427C"/>
    <w:rsid w:val="00E34B8F"/>
    <w:rsid w:val="00E36F88"/>
    <w:rsid w:val="00E373FB"/>
    <w:rsid w:val="00E3777B"/>
    <w:rsid w:val="00E40161"/>
    <w:rsid w:val="00E404EC"/>
    <w:rsid w:val="00E413A3"/>
    <w:rsid w:val="00E41A08"/>
    <w:rsid w:val="00E4258F"/>
    <w:rsid w:val="00E4410F"/>
    <w:rsid w:val="00E4420B"/>
    <w:rsid w:val="00E442A4"/>
    <w:rsid w:val="00E45FE5"/>
    <w:rsid w:val="00E4618F"/>
    <w:rsid w:val="00E46942"/>
    <w:rsid w:val="00E46C78"/>
    <w:rsid w:val="00E478A1"/>
    <w:rsid w:val="00E50068"/>
    <w:rsid w:val="00E50CF9"/>
    <w:rsid w:val="00E50D3B"/>
    <w:rsid w:val="00E51A3F"/>
    <w:rsid w:val="00E522F4"/>
    <w:rsid w:val="00E53834"/>
    <w:rsid w:val="00E5520E"/>
    <w:rsid w:val="00E619C7"/>
    <w:rsid w:val="00E61D1F"/>
    <w:rsid w:val="00E620BE"/>
    <w:rsid w:val="00E637FE"/>
    <w:rsid w:val="00E63974"/>
    <w:rsid w:val="00E646E5"/>
    <w:rsid w:val="00E64D35"/>
    <w:rsid w:val="00E64D8F"/>
    <w:rsid w:val="00E651F4"/>
    <w:rsid w:val="00E65281"/>
    <w:rsid w:val="00E666E8"/>
    <w:rsid w:val="00E70793"/>
    <w:rsid w:val="00E70F78"/>
    <w:rsid w:val="00E71915"/>
    <w:rsid w:val="00E72A3E"/>
    <w:rsid w:val="00E73272"/>
    <w:rsid w:val="00E75E2A"/>
    <w:rsid w:val="00E763E0"/>
    <w:rsid w:val="00E7652E"/>
    <w:rsid w:val="00E81366"/>
    <w:rsid w:val="00E828BA"/>
    <w:rsid w:val="00E82914"/>
    <w:rsid w:val="00E82929"/>
    <w:rsid w:val="00E862FE"/>
    <w:rsid w:val="00E86793"/>
    <w:rsid w:val="00E879A1"/>
    <w:rsid w:val="00E87FCF"/>
    <w:rsid w:val="00E90697"/>
    <w:rsid w:val="00E919E6"/>
    <w:rsid w:val="00E92923"/>
    <w:rsid w:val="00E92BCE"/>
    <w:rsid w:val="00E94294"/>
    <w:rsid w:val="00E957DE"/>
    <w:rsid w:val="00E96588"/>
    <w:rsid w:val="00E9728A"/>
    <w:rsid w:val="00E978CA"/>
    <w:rsid w:val="00E97943"/>
    <w:rsid w:val="00EA0859"/>
    <w:rsid w:val="00EA0B7A"/>
    <w:rsid w:val="00EA1FB0"/>
    <w:rsid w:val="00EA2AFB"/>
    <w:rsid w:val="00EA3205"/>
    <w:rsid w:val="00EA359E"/>
    <w:rsid w:val="00EA3C3A"/>
    <w:rsid w:val="00EA40C2"/>
    <w:rsid w:val="00EA4900"/>
    <w:rsid w:val="00EA4C15"/>
    <w:rsid w:val="00EA53DC"/>
    <w:rsid w:val="00EA5D7E"/>
    <w:rsid w:val="00EA7740"/>
    <w:rsid w:val="00EA7993"/>
    <w:rsid w:val="00EB166F"/>
    <w:rsid w:val="00EB23ED"/>
    <w:rsid w:val="00EB2952"/>
    <w:rsid w:val="00EB34B7"/>
    <w:rsid w:val="00EB512D"/>
    <w:rsid w:val="00EB6151"/>
    <w:rsid w:val="00EB68CF"/>
    <w:rsid w:val="00EB6C32"/>
    <w:rsid w:val="00EB6C49"/>
    <w:rsid w:val="00EB6CCD"/>
    <w:rsid w:val="00EB726D"/>
    <w:rsid w:val="00EC1B8A"/>
    <w:rsid w:val="00EC32E3"/>
    <w:rsid w:val="00EC3F74"/>
    <w:rsid w:val="00EC58B6"/>
    <w:rsid w:val="00EC5AB9"/>
    <w:rsid w:val="00EC5BDF"/>
    <w:rsid w:val="00ED256B"/>
    <w:rsid w:val="00ED2964"/>
    <w:rsid w:val="00ED2B8E"/>
    <w:rsid w:val="00ED2D62"/>
    <w:rsid w:val="00ED2E66"/>
    <w:rsid w:val="00ED597B"/>
    <w:rsid w:val="00ED5BDD"/>
    <w:rsid w:val="00ED60AB"/>
    <w:rsid w:val="00ED6FBA"/>
    <w:rsid w:val="00EE122C"/>
    <w:rsid w:val="00EE12CF"/>
    <w:rsid w:val="00EE2003"/>
    <w:rsid w:val="00EE3C98"/>
    <w:rsid w:val="00EE3D3F"/>
    <w:rsid w:val="00EE4728"/>
    <w:rsid w:val="00EE5E9F"/>
    <w:rsid w:val="00EE6CCB"/>
    <w:rsid w:val="00EE75EF"/>
    <w:rsid w:val="00EE7743"/>
    <w:rsid w:val="00EE7AD1"/>
    <w:rsid w:val="00EF05D2"/>
    <w:rsid w:val="00EF1573"/>
    <w:rsid w:val="00EF1A3E"/>
    <w:rsid w:val="00EF31A3"/>
    <w:rsid w:val="00EF3861"/>
    <w:rsid w:val="00EF3F13"/>
    <w:rsid w:val="00EF5028"/>
    <w:rsid w:val="00EF610C"/>
    <w:rsid w:val="00EF659D"/>
    <w:rsid w:val="00F000AB"/>
    <w:rsid w:val="00F001CE"/>
    <w:rsid w:val="00F0094D"/>
    <w:rsid w:val="00F00C8E"/>
    <w:rsid w:val="00F01245"/>
    <w:rsid w:val="00F01967"/>
    <w:rsid w:val="00F01B5B"/>
    <w:rsid w:val="00F02587"/>
    <w:rsid w:val="00F03034"/>
    <w:rsid w:val="00F0366F"/>
    <w:rsid w:val="00F03EBE"/>
    <w:rsid w:val="00F04862"/>
    <w:rsid w:val="00F04A20"/>
    <w:rsid w:val="00F053C9"/>
    <w:rsid w:val="00F0617C"/>
    <w:rsid w:val="00F0744B"/>
    <w:rsid w:val="00F074EC"/>
    <w:rsid w:val="00F10679"/>
    <w:rsid w:val="00F11F8F"/>
    <w:rsid w:val="00F12E6C"/>
    <w:rsid w:val="00F1485A"/>
    <w:rsid w:val="00F14CCC"/>
    <w:rsid w:val="00F14E3C"/>
    <w:rsid w:val="00F15B84"/>
    <w:rsid w:val="00F16530"/>
    <w:rsid w:val="00F16BD7"/>
    <w:rsid w:val="00F20682"/>
    <w:rsid w:val="00F20855"/>
    <w:rsid w:val="00F21409"/>
    <w:rsid w:val="00F220A5"/>
    <w:rsid w:val="00F224D8"/>
    <w:rsid w:val="00F22572"/>
    <w:rsid w:val="00F23053"/>
    <w:rsid w:val="00F239F7"/>
    <w:rsid w:val="00F26905"/>
    <w:rsid w:val="00F27BB9"/>
    <w:rsid w:val="00F27FA8"/>
    <w:rsid w:val="00F309C5"/>
    <w:rsid w:val="00F31728"/>
    <w:rsid w:val="00F3566E"/>
    <w:rsid w:val="00F36573"/>
    <w:rsid w:val="00F37000"/>
    <w:rsid w:val="00F37A04"/>
    <w:rsid w:val="00F37C0E"/>
    <w:rsid w:val="00F40511"/>
    <w:rsid w:val="00F40D3B"/>
    <w:rsid w:val="00F43A36"/>
    <w:rsid w:val="00F441AA"/>
    <w:rsid w:val="00F443E6"/>
    <w:rsid w:val="00F44CCC"/>
    <w:rsid w:val="00F44D20"/>
    <w:rsid w:val="00F46561"/>
    <w:rsid w:val="00F46597"/>
    <w:rsid w:val="00F465C4"/>
    <w:rsid w:val="00F500E1"/>
    <w:rsid w:val="00F50337"/>
    <w:rsid w:val="00F510A3"/>
    <w:rsid w:val="00F51701"/>
    <w:rsid w:val="00F519B9"/>
    <w:rsid w:val="00F51F06"/>
    <w:rsid w:val="00F520BE"/>
    <w:rsid w:val="00F5210B"/>
    <w:rsid w:val="00F53940"/>
    <w:rsid w:val="00F53C73"/>
    <w:rsid w:val="00F542CB"/>
    <w:rsid w:val="00F5537E"/>
    <w:rsid w:val="00F55F0B"/>
    <w:rsid w:val="00F567F3"/>
    <w:rsid w:val="00F56F9B"/>
    <w:rsid w:val="00F572CD"/>
    <w:rsid w:val="00F57728"/>
    <w:rsid w:val="00F57E07"/>
    <w:rsid w:val="00F628AB"/>
    <w:rsid w:val="00F63B2E"/>
    <w:rsid w:val="00F65A54"/>
    <w:rsid w:val="00F65C32"/>
    <w:rsid w:val="00F65C57"/>
    <w:rsid w:val="00F66A16"/>
    <w:rsid w:val="00F66BA4"/>
    <w:rsid w:val="00F70E5D"/>
    <w:rsid w:val="00F711CC"/>
    <w:rsid w:val="00F71753"/>
    <w:rsid w:val="00F7188A"/>
    <w:rsid w:val="00F72F6B"/>
    <w:rsid w:val="00F73150"/>
    <w:rsid w:val="00F741D9"/>
    <w:rsid w:val="00F76D82"/>
    <w:rsid w:val="00F77030"/>
    <w:rsid w:val="00F80064"/>
    <w:rsid w:val="00F8018A"/>
    <w:rsid w:val="00F81262"/>
    <w:rsid w:val="00F81AAE"/>
    <w:rsid w:val="00F82D58"/>
    <w:rsid w:val="00F83231"/>
    <w:rsid w:val="00F848E9"/>
    <w:rsid w:val="00F85322"/>
    <w:rsid w:val="00F8580C"/>
    <w:rsid w:val="00F9031B"/>
    <w:rsid w:val="00F90CFB"/>
    <w:rsid w:val="00F912D9"/>
    <w:rsid w:val="00F91B9B"/>
    <w:rsid w:val="00F91FBF"/>
    <w:rsid w:val="00F93323"/>
    <w:rsid w:val="00F9370B"/>
    <w:rsid w:val="00F9398E"/>
    <w:rsid w:val="00F94E3E"/>
    <w:rsid w:val="00F94F41"/>
    <w:rsid w:val="00F95D61"/>
    <w:rsid w:val="00F968AD"/>
    <w:rsid w:val="00F978D0"/>
    <w:rsid w:val="00F97A83"/>
    <w:rsid w:val="00FA13A5"/>
    <w:rsid w:val="00FA13B6"/>
    <w:rsid w:val="00FA1725"/>
    <w:rsid w:val="00FA3693"/>
    <w:rsid w:val="00FA435C"/>
    <w:rsid w:val="00FA6107"/>
    <w:rsid w:val="00FA6985"/>
    <w:rsid w:val="00FB1DD8"/>
    <w:rsid w:val="00FB4D00"/>
    <w:rsid w:val="00FB5C07"/>
    <w:rsid w:val="00FB5E4B"/>
    <w:rsid w:val="00FB7CFD"/>
    <w:rsid w:val="00FC0AB9"/>
    <w:rsid w:val="00FC0D95"/>
    <w:rsid w:val="00FC2166"/>
    <w:rsid w:val="00FC2FC5"/>
    <w:rsid w:val="00FC3727"/>
    <w:rsid w:val="00FC3ABB"/>
    <w:rsid w:val="00FC3DF3"/>
    <w:rsid w:val="00FC4484"/>
    <w:rsid w:val="00FC4904"/>
    <w:rsid w:val="00FC56CB"/>
    <w:rsid w:val="00FC683A"/>
    <w:rsid w:val="00FC77C3"/>
    <w:rsid w:val="00FD1F17"/>
    <w:rsid w:val="00FD28EC"/>
    <w:rsid w:val="00FD3091"/>
    <w:rsid w:val="00FD3328"/>
    <w:rsid w:val="00FD3CC2"/>
    <w:rsid w:val="00FD61C5"/>
    <w:rsid w:val="00FD6602"/>
    <w:rsid w:val="00FD6F61"/>
    <w:rsid w:val="00FD7D6E"/>
    <w:rsid w:val="00FE1E94"/>
    <w:rsid w:val="00FE1EF6"/>
    <w:rsid w:val="00FE27DC"/>
    <w:rsid w:val="00FE29E0"/>
    <w:rsid w:val="00FE31A2"/>
    <w:rsid w:val="00FE54DC"/>
    <w:rsid w:val="00FE6DD1"/>
    <w:rsid w:val="00FE770A"/>
    <w:rsid w:val="00FE7842"/>
    <w:rsid w:val="00FF07CE"/>
    <w:rsid w:val="00FF1F00"/>
    <w:rsid w:val="00FF27EF"/>
    <w:rsid w:val="00FF3918"/>
    <w:rsid w:val="00FF408E"/>
    <w:rsid w:val="00FF5F18"/>
    <w:rsid w:val="00FF5FB7"/>
    <w:rsid w:val="00FF7E9A"/>
    <w:rsid w:val="117B9066"/>
    <w:rsid w:val="31D81756"/>
    <w:rsid w:val="5AC705DD"/>
    <w:rsid w:val="753360F4"/>
    <w:rsid w:val="7584FF7B"/>
    <w:rsid w:val="75DC0673"/>
    <w:rsid w:val="77B9D2E6"/>
    <w:rsid w:val="7F5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655C5B"/>
  <w15:docId w15:val="{5AE2F740-9354-4D01-984B-F87FA2F0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7371"/>
    <w:pPr>
      <w:spacing w:line="276" w:lineRule="auto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117B"/>
    <w:pPr>
      <w:keepNext/>
      <w:spacing w:before="240" w:after="60"/>
      <w:outlineLvl w:val="0"/>
    </w:pPr>
    <w:rPr>
      <w:b/>
      <w:kern w:val="28"/>
      <w:sz w:val="28"/>
      <w:lang w:val="en-US"/>
    </w:rPr>
  </w:style>
  <w:style w:type="paragraph" w:styleId="Heading2">
    <w:name w:val="heading 2"/>
    <w:basedOn w:val="Normal"/>
    <w:next w:val="BodyText"/>
    <w:qFormat/>
    <w:rsid w:val="0011117B"/>
    <w:pPr>
      <w:keepNext/>
      <w:keepLines/>
      <w:spacing w:before="240" w:after="120" w:line="280" w:lineRule="exact"/>
      <w:outlineLvl w:val="1"/>
    </w:pPr>
    <w:rPr>
      <w:b/>
      <w:kern w:val="28"/>
      <w:sz w:val="28"/>
      <w:lang w:val="en-US"/>
    </w:rPr>
  </w:style>
  <w:style w:type="paragraph" w:styleId="Heading3">
    <w:name w:val="heading 3"/>
    <w:basedOn w:val="Normal"/>
    <w:next w:val="Normal"/>
    <w:qFormat/>
    <w:rsid w:val="0011117B"/>
    <w:pPr>
      <w:keepNext/>
      <w:jc w:val="center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qFormat/>
    <w:rsid w:val="0011117B"/>
    <w:pPr>
      <w:keepNext/>
      <w:tabs>
        <w:tab w:val="left" w:pos="720"/>
      </w:tabs>
      <w:spacing w:after="120"/>
      <w:jc w:val="both"/>
      <w:outlineLvl w:val="3"/>
    </w:pPr>
    <w:rPr>
      <w:b/>
      <w:bCs/>
      <w:snapToGrid w:val="0"/>
    </w:rPr>
  </w:style>
  <w:style w:type="paragraph" w:styleId="Heading5">
    <w:name w:val="heading 5"/>
    <w:basedOn w:val="Normal"/>
    <w:next w:val="Normal"/>
    <w:qFormat/>
    <w:rsid w:val="0011117B"/>
    <w:pPr>
      <w:keepNext/>
      <w:spacing w:after="120"/>
      <w:outlineLvl w:val="4"/>
    </w:pPr>
    <w:rPr>
      <w:b/>
      <w:bCs/>
      <w:color w:val="000000"/>
      <w:szCs w:val="24"/>
    </w:rPr>
  </w:style>
  <w:style w:type="paragraph" w:styleId="Heading6">
    <w:name w:val="heading 6"/>
    <w:basedOn w:val="Normal"/>
    <w:next w:val="Normal"/>
    <w:qFormat/>
    <w:rsid w:val="0011117B"/>
    <w:pPr>
      <w:keepNext/>
      <w:spacing w:after="120"/>
      <w:outlineLvl w:val="5"/>
    </w:pPr>
    <w:rPr>
      <w:rFonts w:eastAsia="SimSun"/>
      <w:b/>
      <w:bCs/>
      <w:szCs w:val="24"/>
      <w:lang w:eastAsia="zh-CN"/>
    </w:rPr>
  </w:style>
  <w:style w:type="paragraph" w:styleId="Heading7">
    <w:name w:val="heading 7"/>
    <w:basedOn w:val="Normal"/>
    <w:next w:val="Normal"/>
    <w:qFormat/>
    <w:rsid w:val="0011117B"/>
    <w:pPr>
      <w:keepNext/>
      <w:spacing w:after="120"/>
      <w:outlineLvl w:val="6"/>
    </w:pPr>
    <w:rPr>
      <w:bCs/>
      <w:color w:val="000000"/>
      <w:szCs w:val="24"/>
      <w:u w:val="single"/>
    </w:rPr>
  </w:style>
  <w:style w:type="paragraph" w:styleId="Heading8">
    <w:name w:val="heading 8"/>
    <w:basedOn w:val="Normal"/>
    <w:next w:val="Normal"/>
    <w:qFormat/>
    <w:rsid w:val="0011117B"/>
    <w:pPr>
      <w:keepNext/>
      <w:spacing w:after="120"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rsid w:val="0011117B"/>
    <w:pPr>
      <w:keepNext/>
      <w:widowControl w:val="0"/>
      <w:spacing w:after="120"/>
      <w:jc w:val="both"/>
      <w:outlineLvl w:val="8"/>
    </w:pPr>
    <w:rPr>
      <w:bCs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117B"/>
    <w:pPr>
      <w:spacing w:after="120"/>
      <w:ind w:left="720"/>
    </w:pPr>
    <w:rPr>
      <w:lang w:val="en-US"/>
    </w:rPr>
  </w:style>
  <w:style w:type="character" w:styleId="PageNumber">
    <w:name w:val="page number"/>
    <w:basedOn w:val="DefaultParagraphFont"/>
    <w:rsid w:val="0011117B"/>
  </w:style>
  <w:style w:type="paragraph" w:styleId="Footer">
    <w:name w:val="footer"/>
    <w:basedOn w:val="Normal"/>
    <w:link w:val="FooterChar"/>
    <w:uiPriority w:val="99"/>
    <w:rsid w:val="0011117B"/>
    <w:pPr>
      <w:tabs>
        <w:tab w:val="center" w:pos="4153"/>
        <w:tab w:val="right" w:pos="8306"/>
      </w:tabs>
    </w:pPr>
    <w:rPr>
      <w:lang w:val="en-US"/>
    </w:rPr>
  </w:style>
  <w:style w:type="character" w:styleId="Hyperlink">
    <w:name w:val="Hyperlink"/>
    <w:uiPriority w:val="99"/>
    <w:rsid w:val="0011117B"/>
    <w:rPr>
      <w:color w:val="0000FF"/>
      <w:u w:val="single"/>
    </w:rPr>
  </w:style>
  <w:style w:type="paragraph" w:styleId="BodyTextIndent">
    <w:name w:val="Body Text Indent"/>
    <w:basedOn w:val="BodyText"/>
    <w:rsid w:val="0011117B"/>
    <w:pPr>
      <w:ind w:left="1080"/>
    </w:pPr>
  </w:style>
  <w:style w:type="character" w:styleId="FollowedHyperlink">
    <w:name w:val="FollowedHyperlink"/>
    <w:rsid w:val="0011117B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11117B"/>
    <w:pPr>
      <w:autoSpaceDE w:val="0"/>
      <w:autoSpaceDN w:val="0"/>
      <w:jc w:val="center"/>
    </w:pPr>
    <w:rPr>
      <w:b/>
      <w:bCs/>
      <w:szCs w:val="24"/>
      <w:lang w:val="en-US"/>
    </w:rPr>
  </w:style>
  <w:style w:type="character" w:customStyle="1" w:styleId="eudoraheader">
    <w:name w:val="eudoraheader"/>
    <w:basedOn w:val="DefaultParagraphFont"/>
    <w:rsid w:val="0011117B"/>
  </w:style>
  <w:style w:type="paragraph" w:customStyle="1" w:styleId="p0">
    <w:name w:val="p0"/>
    <w:basedOn w:val="Normal"/>
    <w:rsid w:val="0011117B"/>
    <w:pPr>
      <w:widowControl w:val="0"/>
      <w:tabs>
        <w:tab w:val="left" w:pos="720"/>
      </w:tabs>
      <w:spacing w:line="240" w:lineRule="atLeast"/>
      <w:jc w:val="both"/>
    </w:pPr>
    <w:rPr>
      <w:snapToGrid w:val="0"/>
      <w:lang w:val="en-US"/>
    </w:rPr>
  </w:style>
  <w:style w:type="paragraph" w:styleId="BodyText3">
    <w:name w:val="Body Text 3"/>
    <w:basedOn w:val="Normal"/>
    <w:rsid w:val="0011117B"/>
    <w:pPr>
      <w:jc w:val="both"/>
    </w:pPr>
    <w:rPr>
      <w:bCs/>
      <w:color w:val="000000"/>
      <w:szCs w:val="24"/>
    </w:rPr>
  </w:style>
  <w:style w:type="character" w:customStyle="1" w:styleId="headblue1">
    <w:name w:val="headblue1"/>
    <w:rsid w:val="0011117B"/>
    <w:rPr>
      <w:rFonts w:ascii="Arial" w:hAnsi="Arial" w:cs="Arial" w:hint="default"/>
      <w:b/>
      <w:bCs/>
      <w:color w:val="6699CC"/>
      <w:sz w:val="19"/>
      <w:szCs w:val="19"/>
    </w:rPr>
  </w:style>
  <w:style w:type="character" w:customStyle="1" w:styleId="text3">
    <w:name w:val="text3"/>
    <w:basedOn w:val="DefaultParagraphFont"/>
    <w:rsid w:val="0011117B"/>
  </w:style>
  <w:style w:type="paragraph" w:styleId="Subtitle">
    <w:name w:val="Subtitle"/>
    <w:basedOn w:val="Normal"/>
    <w:link w:val="SubtitleChar"/>
    <w:qFormat/>
    <w:rsid w:val="0011117B"/>
    <w:pPr>
      <w:jc w:val="center"/>
    </w:pPr>
    <w:rPr>
      <w:b/>
      <w:sz w:val="40"/>
      <w:szCs w:val="32"/>
    </w:rPr>
  </w:style>
  <w:style w:type="paragraph" w:styleId="BodyText2">
    <w:name w:val="Body Text 2"/>
    <w:basedOn w:val="Normal"/>
    <w:rsid w:val="0011117B"/>
    <w:pPr>
      <w:jc w:val="both"/>
    </w:pPr>
    <w:rPr>
      <w:bCs/>
      <w:color w:val="000000"/>
      <w:szCs w:val="24"/>
    </w:rPr>
  </w:style>
  <w:style w:type="character" w:customStyle="1" w:styleId="course-data">
    <w:name w:val="course-data"/>
    <w:basedOn w:val="DefaultParagraphFont"/>
    <w:rsid w:val="0011117B"/>
  </w:style>
  <w:style w:type="paragraph" w:customStyle="1" w:styleId="Default">
    <w:name w:val="Default"/>
    <w:rsid w:val="0011117B"/>
    <w:pPr>
      <w:autoSpaceDE w:val="0"/>
      <w:autoSpaceDN w:val="0"/>
      <w:adjustRightInd w:val="0"/>
    </w:pPr>
    <w:rPr>
      <w:rFonts w:ascii="Optima" w:hAnsi="Optima"/>
      <w:color w:val="000000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111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styleId="NormalWeb">
    <w:name w:val="Normal (Web)"/>
    <w:basedOn w:val="Normal"/>
    <w:uiPriority w:val="99"/>
    <w:rsid w:val="00111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List">
    <w:name w:val="List"/>
    <w:basedOn w:val="BodyText"/>
    <w:rsid w:val="008E5CB4"/>
    <w:pPr>
      <w:widowControl w:val="0"/>
      <w:suppressAutoHyphens/>
      <w:ind w:left="0"/>
    </w:pPr>
    <w:rPr>
      <w:rFonts w:ascii="Nimbus Roman No9 L" w:eastAsia="Nimbus Sans L" w:hAnsi="Nimbus Roman No9 L" w:cs="Tahoma"/>
      <w:sz w:val="24"/>
      <w:szCs w:val="24"/>
      <w:lang w:val="en-AU"/>
    </w:rPr>
  </w:style>
  <w:style w:type="character" w:styleId="FootnoteReference">
    <w:name w:val="footnote reference"/>
    <w:semiHidden/>
    <w:rsid w:val="008E5CB4"/>
    <w:rPr>
      <w:vertAlign w:val="superscript"/>
    </w:rPr>
  </w:style>
  <w:style w:type="character" w:customStyle="1" w:styleId="inset">
    <w:name w:val="inset"/>
    <w:basedOn w:val="DefaultParagraphFont"/>
    <w:rsid w:val="008E5CB4"/>
  </w:style>
  <w:style w:type="paragraph" w:customStyle="1" w:styleId="c1">
    <w:name w:val="c1"/>
    <w:basedOn w:val="Normal"/>
    <w:rsid w:val="008E5CB4"/>
    <w:pPr>
      <w:widowControl w:val="0"/>
      <w:spacing w:line="240" w:lineRule="atLeast"/>
      <w:jc w:val="center"/>
    </w:pPr>
    <w:rPr>
      <w:snapToGrid w:val="0"/>
      <w:lang w:val="en-US"/>
    </w:rPr>
  </w:style>
  <w:style w:type="paragraph" w:customStyle="1" w:styleId="p2">
    <w:name w:val="p2"/>
    <w:basedOn w:val="Normal"/>
    <w:rsid w:val="008E5CB4"/>
    <w:pPr>
      <w:widowControl w:val="0"/>
      <w:tabs>
        <w:tab w:val="left" w:pos="720"/>
      </w:tabs>
      <w:spacing w:line="480" w:lineRule="atLeast"/>
    </w:pPr>
    <w:rPr>
      <w:snapToGrid w:val="0"/>
      <w:lang w:val="en-US"/>
    </w:rPr>
  </w:style>
  <w:style w:type="paragraph" w:customStyle="1" w:styleId="p1">
    <w:name w:val="p1"/>
    <w:basedOn w:val="Normal"/>
    <w:rsid w:val="008E5CB4"/>
    <w:pPr>
      <w:widowControl w:val="0"/>
      <w:tabs>
        <w:tab w:val="left" w:pos="720"/>
      </w:tabs>
      <w:spacing w:line="480" w:lineRule="atLeast"/>
    </w:pPr>
    <w:rPr>
      <w:snapToGrid w:val="0"/>
      <w:lang w:val="en-US"/>
    </w:rPr>
  </w:style>
  <w:style w:type="paragraph" w:customStyle="1" w:styleId="p3">
    <w:name w:val="p3"/>
    <w:basedOn w:val="Normal"/>
    <w:rsid w:val="008E5CB4"/>
    <w:pPr>
      <w:widowControl w:val="0"/>
      <w:tabs>
        <w:tab w:val="left" w:pos="720"/>
      </w:tabs>
      <w:spacing w:line="240" w:lineRule="atLeast"/>
    </w:pPr>
    <w:rPr>
      <w:snapToGrid w:val="0"/>
      <w:lang w:val="en-US"/>
    </w:rPr>
  </w:style>
  <w:style w:type="paragraph" w:customStyle="1" w:styleId="p4">
    <w:name w:val="p4"/>
    <w:basedOn w:val="Normal"/>
    <w:rsid w:val="008E5CB4"/>
    <w:pPr>
      <w:widowControl w:val="0"/>
      <w:tabs>
        <w:tab w:val="left" w:pos="1460"/>
      </w:tabs>
      <w:spacing w:line="240" w:lineRule="atLeast"/>
      <w:ind w:left="20"/>
    </w:pPr>
    <w:rPr>
      <w:snapToGrid w:val="0"/>
      <w:lang w:val="en-US"/>
    </w:rPr>
  </w:style>
  <w:style w:type="paragraph" w:customStyle="1" w:styleId="c2">
    <w:name w:val="c2"/>
    <w:basedOn w:val="Normal"/>
    <w:rsid w:val="008E5CB4"/>
    <w:pPr>
      <w:widowControl w:val="0"/>
      <w:spacing w:line="240" w:lineRule="atLeast"/>
      <w:jc w:val="center"/>
    </w:pPr>
    <w:rPr>
      <w:snapToGrid w:val="0"/>
      <w:lang w:val="en-US"/>
    </w:rPr>
  </w:style>
  <w:style w:type="paragraph" w:customStyle="1" w:styleId="p5">
    <w:name w:val="p5"/>
    <w:basedOn w:val="Normal"/>
    <w:rsid w:val="008E5CB4"/>
    <w:pPr>
      <w:widowControl w:val="0"/>
      <w:spacing w:line="460" w:lineRule="atLeast"/>
      <w:ind w:hanging="1440"/>
    </w:pPr>
    <w:rPr>
      <w:snapToGrid w:val="0"/>
      <w:lang w:val="en-US"/>
    </w:rPr>
  </w:style>
  <w:style w:type="paragraph" w:customStyle="1" w:styleId="p8">
    <w:name w:val="p8"/>
    <w:basedOn w:val="Normal"/>
    <w:rsid w:val="008E5CB4"/>
    <w:pPr>
      <w:widowControl w:val="0"/>
      <w:tabs>
        <w:tab w:val="left" w:pos="540"/>
      </w:tabs>
      <w:spacing w:line="460" w:lineRule="atLeast"/>
      <w:ind w:left="900"/>
    </w:pPr>
    <w:rPr>
      <w:snapToGrid w:val="0"/>
      <w:lang w:val="en-US"/>
    </w:rPr>
  </w:style>
  <w:style w:type="paragraph" w:customStyle="1" w:styleId="p7">
    <w:name w:val="p7"/>
    <w:basedOn w:val="Normal"/>
    <w:rsid w:val="008E5CB4"/>
    <w:pPr>
      <w:widowControl w:val="0"/>
      <w:tabs>
        <w:tab w:val="left" w:pos="720"/>
      </w:tabs>
      <w:spacing w:line="240" w:lineRule="atLeast"/>
    </w:pPr>
    <w:rPr>
      <w:snapToGrid w:val="0"/>
      <w:lang w:val="en-US"/>
    </w:rPr>
  </w:style>
  <w:style w:type="paragraph" w:customStyle="1" w:styleId="p10">
    <w:name w:val="p10"/>
    <w:basedOn w:val="Normal"/>
    <w:rsid w:val="008E5CB4"/>
    <w:pPr>
      <w:widowControl w:val="0"/>
      <w:tabs>
        <w:tab w:val="left" w:pos="720"/>
      </w:tabs>
      <w:spacing w:line="240" w:lineRule="atLeast"/>
    </w:pPr>
    <w:rPr>
      <w:snapToGrid w:val="0"/>
      <w:lang w:val="en-US"/>
    </w:rPr>
  </w:style>
  <w:style w:type="paragraph" w:customStyle="1" w:styleId="p11">
    <w:name w:val="p11"/>
    <w:basedOn w:val="Normal"/>
    <w:rsid w:val="008E5CB4"/>
    <w:pPr>
      <w:widowControl w:val="0"/>
      <w:tabs>
        <w:tab w:val="left" w:pos="2040"/>
      </w:tabs>
      <w:spacing w:line="240" w:lineRule="atLeast"/>
      <w:ind w:left="600"/>
    </w:pPr>
    <w:rPr>
      <w:snapToGrid w:val="0"/>
      <w:lang w:val="en-US"/>
    </w:rPr>
  </w:style>
  <w:style w:type="paragraph" w:customStyle="1" w:styleId="p9">
    <w:name w:val="p9"/>
    <w:basedOn w:val="Normal"/>
    <w:rsid w:val="008E5CB4"/>
    <w:pPr>
      <w:widowControl w:val="0"/>
      <w:spacing w:line="240" w:lineRule="atLeast"/>
      <w:ind w:left="144" w:hanging="1584"/>
    </w:pPr>
    <w:rPr>
      <w:snapToGrid w:val="0"/>
      <w:lang w:val="en-US"/>
    </w:rPr>
  </w:style>
  <w:style w:type="paragraph" w:customStyle="1" w:styleId="c18">
    <w:name w:val="c18"/>
    <w:basedOn w:val="Normal"/>
    <w:rsid w:val="008E5CB4"/>
    <w:pPr>
      <w:widowControl w:val="0"/>
      <w:spacing w:line="240" w:lineRule="atLeast"/>
      <w:jc w:val="center"/>
    </w:pPr>
    <w:rPr>
      <w:snapToGrid w:val="0"/>
      <w:lang w:val="en-US"/>
    </w:rPr>
  </w:style>
  <w:style w:type="paragraph" w:customStyle="1" w:styleId="p22">
    <w:name w:val="p22"/>
    <w:basedOn w:val="Normal"/>
    <w:rsid w:val="008E5CB4"/>
    <w:pPr>
      <w:widowControl w:val="0"/>
      <w:tabs>
        <w:tab w:val="left" w:pos="1340"/>
        <w:tab w:val="left" w:pos="2800"/>
      </w:tabs>
      <w:spacing w:line="580" w:lineRule="atLeast"/>
      <w:ind w:left="100"/>
    </w:pPr>
    <w:rPr>
      <w:snapToGrid w:val="0"/>
      <w:lang w:val="en-US"/>
    </w:rPr>
  </w:style>
  <w:style w:type="paragraph" w:customStyle="1" w:styleId="p12">
    <w:name w:val="p12"/>
    <w:basedOn w:val="Normal"/>
    <w:rsid w:val="008E5CB4"/>
    <w:pPr>
      <w:widowControl w:val="0"/>
      <w:tabs>
        <w:tab w:val="left" w:pos="720"/>
      </w:tabs>
      <w:spacing w:line="240" w:lineRule="atLeast"/>
    </w:pPr>
    <w:rPr>
      <w:snapToGrid w:val="0"/>
      <w:lang w:val="en-US"/>
    </w:rPr>
  </w:style>
  <w:style w:type="paragraph" w:customStyle="1" w:styleId="p14">
    <w:name w:val="p14"/>
    <w:basedOn w:val="Normal"/>
    <w:rsid w:val="008E5CB4"/>
    <w:pPr>
      <w:widowControl w:val="0"/>
      <w:tabs>
        <w:tab w:val="left" w:pos="1480"/>
      </w:tabs>
      <w:spacing w:line="240" w:lineRule="atLeast"/>
      <w:ind w:left="40"/>
    </w:pPr>
    <w:rPr>
      <w:snapToGrid w:val="0"/>
      <w:lang w:val="en-US"/>
    </w:rPr>
  </w:style>
  <w:style w:type="paragraph" w:customStyle="1" w:styleId="t16">
    <w:name w:val="t16"/>
    <w:basedOn w:val="Normal"/>
    <w:rsid w:val="008E5CB4"/>
    <w:pPr>
      <w:widowControl w:val="0"/>
      <w:spacing w:line="580" w:lineRule="atLeast"/>
    </w:pPr>
    <w:rPr>
      <w:snapToGrid w:val="0"/>
      <w:lang w:val="en-US"/>
    </w:rPr>
  </w:style>
  <w:style w:type="paragraph" w:customStyle="1" w:styleId="p17">
    <w:name w:val="p17"/>
    <w:basedOn w:val="Normal"/>
    <w:rsid w:val="008E5CB4"/>
    <w:pPr>
      <w:widowControl w:val="0"/>
      <w:tabs>
        <w:tab w:val="left" w:pos="720"/>
      </w:tabs>
      <w:spacing w:line="580" w:lineRule="atLeast"/>
    </w:pPr>
    <w:rPr>
      <w:snapToGrid w:val="0"/>
      <w:lang w:val="en-US"/>
    </w:rPr>
  </w:style>
  <w:style w:type="paragraph" w:styleId="Header">
    <w:name w:val="header"/>
    <w:basedOn w:val="Normal"/>
    <w:link w:val="HeaderChar"/>
    <w:uiPriority w:val="99"/>
    <w:rsid w:val="008E5CB4"/>
    <w:pPr>
      <w:tabs>
        <w:tab w:val="center" w:pos="4153"/>
        <w:tab w:val="right" w:pos="8306"/>
      </w:tabs>
    </w:pPr>
    <w:rPr>
      <w:szCs w:val="24"/>
      <w:lang w:val="en-US"/>
    </w:rPr>
  </w:style>
  <w:style w:type="paragraph" w:customStyle="1" w:styleId="p6">
    <w:name w:val="p6"/>
    <w:basedOn w:val="Normal"/>
    <w:rsid w:val="00D658EA"/>
    <w:pPr>
      <w:widowControl w:val="0"/>
      <w:tabs>
        <w:tab w:val="left" w:pos="720"/>
      </w:tabs>
      <w:spacing w:line="960" w:lineRule="atLeast"/>
    </w:pPr>
    <w:rPr>
      <w:snapToGrid w:val="0"/>
      <w:lang w:val="en-US"/>
    </w:rPr>
  </w:style>
  <w:style w:type="paragraph" w:customStyle="1" w:styleId="t7">
    <w:name w:val="t7"/>
    <w:basedOn w:val="Normal"/>
    <w:rsid w:val="00D658EA"/>
    <w:pPr>
      <w:widowControl w:val="0"/>
      <w:spacing w:line="240" w:lineRule="atLeast"/>
    </w:pPr>
    <w:rPr>
      <w:snapToGrid w:val="0"/>
      <w:lang w:val="en-US"/>
    </w:rPr>
  </w:style>
  <w:style w:type="paragraph" w:customStyle="1" w:styleId="t9">
    <w:name w:val="t9"/>
    <w:basedOn w:val="Normal"/>
    <w:rsid w:val="00D658EA"/>
    <w:pPr>
      <w:widowControl w:val="0"/>
      <w:spacing w:line="240" w:lineRule="atLeast"/>
    </w:pPr>
    <w:rPr>
      <w:snapToGrid w:val="0"/>
      <w:lang w:val="en-US"/>
    </w:rPr>
  </w:style>
  <w:style w:type="paragraph" w:customStyle="1" w:styleId="c3">
    <w:name w:val="c3"/>
    <w:basedOn w:val="Normal"/>
    <w:rsid w:val="00D658EA"/>
    <w:pPr>
      <w:widowControl w:val="0"/>
      <w:spacing w:line="240" w:lineRule="atLeast"/>
      <w:jc w:val="center"/>
    </w:pPr>
    <w:rPr>
      <w:snapToGrid w:val="0"/>
      <w:lang w:val="en-US"/>
    </w:rPr>
  </w:style>
  <w:style w:type="paragraph" w:styleId="FootnoteText">
    <w:name w:val="footnote text"/>
    <w:basedOn w:val="Normal"/>
    <w:semiHidden/>
    <w:rsid w:val="00D658EA"/>
    <w:pPr>
      <w:overflowPunct w:val="0"/>
      <w:autoSpaceDE w:val="0"/>
      <w:autoSpaceDN w:val="0"/>
      <w:adjustRightInd w:val="0"/>
      <w:textAlignment w:val="baseline"/>
    </w:pPr>
    <w:rPr>
      <w:sz w:val="20"/>
      <w:lang w:val="en-US"/>
    </w:rPr>
  </w:style>
  <w:style w:type="table" w:styleId="TableGrid">
    <w:name w:val="Table Grid"/>
    <w:basedOn w:val="TableNormal"/>
    <w:uiPriority w:val="39"/>
    <w:rsid w:val="000C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uiPriority w:val="99"/>
    <w:rsid w:val="00502399"/>
    <w:rPr>
      <w:rFonts w:ascii="Arial Unicode MS" w:eastAsia="Arial Unicode MS" w:hAnsi="Arial Unicode MS" w:cs="Arial Unicode MS"/>
      <w:lang w:eastAsia="en-US"/>
    </w:rPr>
  </w:style>
  <w:style w:type="character" w:customStyle="1" w:styleId="HeaderChar">
    <w:name w:val="Header Char"/>
    <w:link w:val="Header"/>
    <w:uiPriority w:val="99"/>
    <w:rsid w:val="004F3F1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F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3F12"/>
    <w:rPr>
      <w:rFonts w:ascii="Tahoma" w:hAnsi="Tahoma" w:cs="Tahoma"/>
      <w:sz w:val="16"/>
      <w:szCs w:val="16"/>
      <w:lang w:eastAsia="en-US"/>
    </w:rPr>
  </w:style>
  <w:style w:type="paragraph" w:customStyle="1" w:styleId="CM3">
    <w:name w:val="CM3"/>
    <w:basedOn w:val="Default"/>
    <w:next w:val="Default"/>
    <w:uiPriority w:val="99"/>
    <w:rsid w:val="004F3F12"/>
    <w:pPr>
      <w:widowControl w:val="0"/>
    </w:pPr>
    <w:rPr>
      <w:rFonts w:ascii="Times New Roman" w:hAnsi="Times New Roman"/>
      <w:color w:val="auto"/>
      <w:lang w:val="en-AU" w:eastAsia="en-AU"/>
    </w:rPr>
  </w:style>
  <w:style w:type="paragraph" w:customStyle="1" w:styleId="CM1">
    <w:name w:val="CM1"/>
    <w:basedOn w:val="Default"/>
    <w:next w:val="Default"/>
    <w:uiPriority w:val="99"/>
    <w:rsid w:val="004F3F12"/>
    <w:pPr>
      <w:widowControl w:val="0"/>
      <w:spacing w:line="260" w:lineRule="atLeast"/>
    </w:pPr>
    <w:rPr>
      <w:rFonts w:ascii="Times New Roman" w:hAnsi="Times New Roman"/>
      <w:color w:val="auto"/>
      <w:lang w:val="en-AU" w:eastAsia="en-AU"/>
    </w:rPr>
  </w:style>
  <w:style w:type="character" w:styleId="Emphasis">
    <w:name w:val="Emphasis"/>
    <w:uiPriority w:val="20"/>
    <w:qFormat/>
    <w:rsid w:val="0078081D"/>
    <w:rPr>
      <w:i/>
      <w:iCs/>
    </w:rPr>
  </w:style>
  <w:style w:type="character" w:customStyle="1" w:styleId="mw-headline">
    <w:name w:val="mw-headline"/>
    <w:basedOn w:val="DefaultParagraphFont"/>
    <w:rsid w:val="0078081D"/>
  </w:style>
  <w:style w:type="paragraph" w:styleId="ListParagraph">
    <w:name w:val="List Paragraph"/>
    <w:basedOn w:val="Normal"/>
    <w:uiPriority w:val="34"/>
    <w:qFormat/>
    <w:rsid w:val="0078081D"/>
    <w:pPr>
      <w:spacing w:before="100" w:beforeAutospacing="1" w:after="100" w:afterAutospacing="1"/>
    </w:pPr>
    <w:rPr>
      <w:szCs w:val="24"/>
      <w:lang w:eastAsia="en-AU"/>
    </w:rPr>
  </w:style>
  <w:style w:type="table" w:customStyle="1" w:styleId="TableNormal1">
    <w:name w:val="Table Normal1"/>
    <w:next w:val="TableNormal"/>
    <w:semiHidden/>
    <w:rsid w:val="006B48E9"/>
    <w:rPr>
      <w:rFonts w:eastAsia="SimSu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A2070"/>
    <w:rPr>
      <w:rFonts w:ascii="Arial" w:hAnsi="Arial"/>
      <w:b/>
      <w:kern w:val="28"/>
      <w:sz w:val="28"/>
      <w:lang w:val="en-US" w:eastAsia="en-US"/>
    </w:rPr>
  </w:style>
  <w:style w:type="character" w:customStyle="1" w:styleId="TitleChar">
    <w:name w:val="Title Char"/>
    <w:link w:val="Title"/>
    <w:rsid w:val="0086459E"/>
    <w:rPr>
      <w:b/>
      <w:bCs/>
      <w:sz w:val="24"/>
      <w:szCs w:val="24"/>
      <w:lang w:val="en-US" w:eastAsia="en-US"/>
    </w:rPr>
  </w:style>
  <w:style w:type="character" w:styleId="Strong">
    <w:name w:val="Strong"/>
    <w:uiPriority w:val="22"/>
    <w:qFormat/>
    <w:rsid w:val="00FB5C07"/>
    <w:rPr>
      <w:b/>
      <w:bCs/>
    </w:rPr>
  </w:style>
  <w:style w:type="paragraph" w:styleId="PlainText">
    <w:name w:val="Plain Text"/>
    <w:basedOn w:val="Normal"/>
    <w:link w:val="PlainTextChar"/>
    <w:rsid w:val="00165949"/>
    <w:rPr>
      <w:rFonts w:ascii="Courier New" w:eastAsia="SimSun" w:hAnsi="Courier New"/>
      <w:sz w:val="20"/>
    </w:rPr>
  </w:style>
  <w:style w:type="character" w:customStyle="1" w:styleId="PlainTextChar">
    <w:name w:val="Plain Text Char"/>
    <w:link w:val="PlainText"/>
    <w:rsid w:val="00165949"/>
    <w:rPr>
      <w:rFonts w:ascii="Courier New" w:eastAsia="SimSun" w:hAnsi="Courier New"/>
      <w:lang w:eastAsia="en-US"/>
    </w:rPr>
  </w:style>
  <w:style w:type="character" w:customStyle="1" w:styleId="FooterChar">
    <w:name w:val="Footer Char"/>
    <w:link w:val="Footer"/>
    <w:uiPriority w:val="99"/>
    <w:rsid w:val="00165949"/>
    <w:rPr>
      <w:sz w:val="24"/>
      <w:lang w:val="en-US" w:eastAsia="en-US"/>
    </w:rPr>
  </w:style>
  <w:style w:type="paragraph" w:customStyle="1" w:styleId="Level1Heading">
    <w:name w:val="Level 1 Heading"/>
    <w:basedOn w:val="Normal"/>
    <w:link w:val="Level1HeadingChar"/>
    <w:qFormat/>
    <w:rsid w:val="001E491B"/>
    <w:pPr>
      <w:jc w:val="center"/>
    </w:pPr>
    <w:rPr>
      <w:b/>
      <w:sz w:val="28"/>
      <w:szCs w:val="28"/>
    </w:rPr>
  </w:style>
  <w:style w:type="paragraph" w:customStyle="1" w:styleId="Level2Heading">
    <w:name w:val="Level 2 Heading"/>
    <w:basedOn w:val="Heading1"/>
    <w:link w:val="Level2HeadingChar"/>
    <w:qFormat/>
    <w:rsid w:val="001E491B"/>
    <w:pPr>
      <w:pBdr>
        <w:bottom w:val="single" w:sz="4" w:space="1" w:color="auto"/>
      </w:pBdr>
      <w:jc w:val="both"/>
    </w:pPr>
    <w:rPr>
      <w:snapToGrid w:val="0"/>
      <w:sz w:val="22"/>
    </w:rPr>
  </w:style>
  <w:style w:type="character" w:customStyle="1" w:styleId="Level1HeadingChar">
    <w:name w:val="Level 1 Heading Char"/>
    <w:link w:val="Level1Heading"/>
    <w:rsid w:val="001E491B"/>
    <w:rPr>
      <w:rFonts w:ascii="Arial" w:hAnsi="Arial" w:cs="Arial"/>
      <w:b/>
      <w:sz w:val="28"/>
      <w:szCs w:val="28"/>
      <w:lang w:eastAsia="en-US"/>
    </w:rPr>
  </w:style>
  <w:style w:type="paragraph" w:customStyle="1" w:styleId="LEVEL3HEADING">
    <w:name w:val="LEVEL 3 HEADING"/>
    <w:basedOn w:val="Heading2"/>
    <w:link w:val="LEVEL3HEADINGChar"/>
    <w:qFormat/>
    <w:rsid w:val="00B50065"/>
    <w:rPr>
      <w:sz w:val="22"/>
    </w:rPr>
  </w:style>
  <w:style w:type="character" w:customStyle="1" w:styleId="Level2HeadingChar">
    <w:name w:val="Level 2 Heading Char"/>
    <w:link w:val="Level2Heading"/>
    <w:rsid w:val="001E491B"/>
    <w:rPr>
      <w:rFonts w:ascii="Arial" w:hAnsi="Arial" w:cs="Arial"/>
      <w:b w:val="0"/>
      <w:snapToGrid w:val="0"/>
      <w:kern w:val="28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qFormat/>
    <w:rsid w:val="006F3951"/>
    <w:pPr>
      <w:tabs>
        <w:tab w:val="right" w:leader="dot" w:pos="8495"/>
      </w:tabs>
      <w:spacing w:before="360"/>
    </w:pPr>
    <w:rPr>
      <w:b/>
      <w:bCs/>
      <w:caps/>
      <w:noProof/>
    </w:rPr>
  </w:style>
  <w:style w:type="character" w:customStyle="1" w:styleId="LEVEL3HEADINGChar">
    <w:name w:val="LEVEL 3 HEADING Char"/>
    <w:link w:val="LEVEL3HEADING"/>
    <w:rsid w:val="00B50065"/>
    <w:rPr>
      <w:rFonts w:ascii="Arial" w:hAnsi="Arial" w:cs="Arial"/>
      <w:b/>
      <w:kern w:val="28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qFormat/>
    <w:rsid w:val="00E70F7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E70F7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141443"/>
    <w:pPr>
      <w:ind w:left="480"/>
    </w:pPr>
    <w:rPr>
      <w:rFonts w:ascii="Calibri" w:hAnsi="Calibri"/>
      <w:sz w:val="20"/>
    </w:rPr>
  </w:style>
  <w:style w:type="paragraph" w:styleId="TOC5">
    <w:name w:val="toc 5"/>
    <w:basedOn w:val="Normal"/>
    <w:next w:val="Normal"/>
    <w:autoRedefine/>
    <w:uiPriority w:val="39"/>
    <w:rsid w:val="00141443"/>
    <w:pPr>
      <w:ind w:left="720"/>
    </w:pPr>
    <w:rPr>
      <w:rFonts w:ascii="Calibri" w:hAnsi="Calibri"/>
      <w:sz w:val="20"/>
    </w:rPr>
  </w:style>
  <w:style w:type="paragraph" w:styleId="TOC6">
    <w:name w:val="toc 6"/>
    <w:basedOn w:val="Normal"/>
    <w:next w:val="Normal"/>
    <w:autoRedefine/>
    <w:uiPriority w:val="39"/>
    <w:rsid w:val="00141443"/>
    <w:pPr>
      <w:ind w:left="960"/>
    </w:pPr>
    <w:rPr>
      <w:rFonts w:ascii="Calibri" w:hAnsi="Calibri"/>
      <w:sz w:val="20"/>
    </w:rPr>
  </w:style>
  <w:style w:type="paragraph" w:styleId="TOC7">
    <w:name w:val="toc 7"/>
    <w:basedOn w:val="Normal"/>
    <w:next w:val="Normal"/>
    <w:autoRedefine/>
    <w:uiPriority w:val="39"/>
    <w:rsid w:val="00141443"/>
    <w:pPr>
      <w:ind w:left="1200"/>
    </w:pPr>
    <w:rPr>
      <w:rFonts w:ascii="Calibri" w:hAnsi="Calibri"/>
      <w:sz w:val="20"/>
    </w:rPr>
  </w:style>
  <w:style w:type="paragraph" w:styleId="TOC8">
    <w:name w:val="toc 8"/>
    <w:basedOn w:val="Normal"/>
    <w:next w:val="Normal"/>
    <w:autoRedefine/>
    <w:uiPriority w:val="39"/>
    <w:rsid w:val="00141443"/>
    <w:pPr>
      <w:ind w:left="1440"/>
    </w:pPr>
    <w:rPr>
      <w:rFonts w:ascii="Calibri" w:hAnsi="Calibri"/>
      <w:sz w:val="20"/>
    </w:rPr>
  </w:style>
  <w:style w:type="paragraph" w:styleId="TOC9">
    <w:name w:val="toc 9"/>
    <w:basedOn w:val="Normal"/>
    <w:next w:val="Normal"/>
    <w:autoRedefine/>
    <w:uiPriority w:val="39"/>
    <w:rsid w:val="00141443"/>
    <w:pPr>
      <w:ind w:left="1680"/>
    </w:pPr>
    <w:rPr>
      <w:rFonts w:ascii="Calibri" w:hAnsi="Calibri"/>
      <w:sz w:val="20"/>
    </w:rPr>
  </w:style>
  <w:style w:type="paragraph" w:customStyle="1" w:styleId="pracs">
    <w:name w:val="pracs"/>
    <w:basedOn w:val="Normal"/>
    <w:link w:val="pracsChar"/>
    <w:rsid w:val="00691AE6"/>
    <w:pPr>
      <w:spacing w:after="120"/>
    </w:pPr>
  </w:style>
  <w:style w:type="paragraph" w:customStyle="1" w:styleId="Pracs0">
    <w:name w:val="Pracs"/>
    <w:basedOn w:val="pracs"/>
    <w:link w:val="PracsChar0"/>
    <w:autoRedefine/>
    <w:qFormat/>
    <w:rsid w:val="00A021BA"/>
    <w:pPr>
      <w:spacing w:after="0"/>
      <w:jc w:val="center"/>
    </w:pPr>
    <w:rPr>
      <w:b/>
      <w:bCs/>
      <w:sz w:val="28"/>
      <w:szCs w:val="28"/>
    </w:rPr>
  </w:style>
  <w:style w:type="paragraph" w:customStyle="1" w:styleId="SafetySummary">
    <w:name w:val="Safety Summary"/>
    <w:basedOn w:val="Subtitle"/>
    <w:link w:val="SafetySummaryChar"/>
    <w:qFormat/>
    <w:rsid w:val="004C6F8B"/>
    <w:rPr>
      <w:sz w:val="32"/>
    </w:rPr>
  </w:style>
  <w:style w:type="character" w:customStyle="1" w:styleId="pracsChar">
    <w:name w:val="pracs Char"/>
    <w:link w:val="pracs"/>
    <w:rsid w:val="00A76B10"/>
    <w:rPr>
      <w:sz w:val="24"/>
      <w:lang w:eastAsia="en-US"/>
    </w:rPr>
  </w:style>
  <w:style w:type="character" w:customStyle="1" w:styleId="PracsChar0">
    <w:name w:val="Pracs Char"/>
    <w:link w:val="Pracs0"/>
    <w:rsid w:val="00A021BA"/>
    <w:rPr>
      <w:rFonts w:ascii="Arial" w:hAnsi="Arial" w:cs="Arial"/>
      <w:b/>
      <w:bCs/>
      <w:sz w:val="28"/>
      <w:szCs w:val="28"/>
      <w:lang w:eastAsia="en-US"/>
    </w:rPr>
  </w:style>
  <w:style w:type="character" w:customStyle="1" w:styleId="SubtitleChar">
    <w:name w:val="Subtitle Char"/>
    <w:link w:val="Subtitle"/>
    <w:rsid w:val="005223DC"/>
    <w:rPr>
      <w:rFonts w:ascii="Arial" w:hAnsi="Arial" w:cs="Arial"/>
      <w:b/>
      <w:sz w:val="40"/>
      <w:szCs w:val="32"/>
      <w:lang w:eastAsia="en-US"/>
    </w:rPr>
  </w:style>
  <w:style w:type="character" w:customStyle="1" w:styleId="SafetySummaryChar">
    <w:name w:val="Safety Summary Char"/>
    <w:basedOn w:val="SubtitleChar"/>
    <w:link w:val="SafetySummary"/>
    <w:rsid w:val="005223DC"/>
    <w:rPr>
      <w:rFonts w:ascii="Arial" w:hAnsi="Arial" w:cs="Arial"/>
      <w:b/>
      <w:sz w:val="40"/>
      <w:szCs w:val="32"/>
      <w:lang w:eastAsia="en-US"/>
    </w:rPr>
  </w:style>
  <w:style w:type="character" w:styleId="CommentReference">
    <w:name w:val="annotation reference"/>
    <w:rsid w:val="002E38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3888"/>
    <w:rPr>
      <w:rFonts w:eastAsia="SimSun"/>
      <w:sz w:val="20"/>
      <w:lang w:val="x-none"/>
    </w:rPr>
  </w:style>
  <w:style w:type="character" w:customStyle="1" w:styleId="CommentTextChar">
    <w:name w:val="Comment Text Char"/>
    <w:link w:val="CommentText"/>
    <w:rsid w:val="002E3888"/>
    <w:rPr>
      <w:rFonts w:eastAsia="SimSu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3888"/>
    <w:rPr>
      <w:b/>
      <w:bCs/>
    </w:rPr>
  </w:style>
  <w:style w:type="character" w:customStyle="1" w:styleId="CommentSubjectChar">
    <w:name w:val="Comment Subject Char"/>
    <w:link w:val="CommentSubject"/>
    <w:rsid w:val="002E3888"/>
    <w:rPr>
      <w:rFonts w:eastAsia="SimSun"/>
      <w:b/>
      <w:bCs/>
      <w:lang w:val="x-none" w:eastAsia="en-US"/>
    </w:rPr>
  </w:style>
  <w:style w:type="paragraph" w:styleId="DocumentMap">
    <w:name w:val="Document Map"/>
    <w:basedOn w:val="Normal"/>
    <w:link w:val="DocumentMapChar"/>
    <w:rsid w:val="002E3888"/>
    <w:pPr>
      <w:shd w:val="clear" w:color="auto" w:fill="000080"/>
    </w:pPr>
    <w:rPr>
      <w:rFonts w:ascii="Tahoma" w:eastAsia="SimSun" w:hAnsi="Tahoma" w:cs="Tahoma"/>
      <w:sz w:val="20"/>
    </w:rPr>
  </w:style>
  <w:style w:type="character" w:customStyle="1" w:styleId="DocumentMapChar">
    <w:name w:val="Document Map Char"/>
    <w:link w:val="DocumentMap"/>
    <w:rsid w:val="002E3888"/>
    <w:rPr>
      <w:rFonts w:ascii="Tahoma" w:eastAsia="SimSun" w:hAnsi="Tahoma" w:cs="Tahoma"/>
      <w:shd w:val="clear" w:color="auto" w:fill="000080"/>
      <w:lang w:eastAsia="en-US"/>
    </w:rPr>
  </w:style>
  <w:style w:type="character" w:customStyle="1" w:styleId="sehl">
    <w:name w:val="sehl"/>
    <w:basedOn w:val="DefaultParagraphFont"/>
    <w:rsid w:val="002E3888"/>
  </w:style>
  <w:style w:type="character" w:customStyle="1" w:styleId="f">
    <w:name w:val="f"/>
    <w:basedOn w:val="DefaultParagraphFont"/>
    <w:rsid w:val="002E3888"/>
  </w:style>
  <w:style w:type="character" w:styleId="HTMLCite">
    <w:name w:val="HTML Cite"/>
    <w:uiPriority w:val="99"/>
    <w:unhideWhenUsed/>
    <w:rsid w:val="002E3888"/>
    <w:rPr>
      <w:i/>
      <w:iCs/>
    </w:rPr>
  </w:style>
  <w:style w:type="character" w:customStyle="1" w:styleId="gl">
    <w:name w:val="gl"/>
    <w:basedOn w:val="DefaultParagraphFont"/>
    <w:rsid w:val="002E3888"/>
  </w:style>
  <w:style w:type="character" w:customStyle="1" w:styleId="st">
    <w:name w:val="st"/>
    <w:basedOn w:val="DefaultParagraphFont"/>
    <w:rsid w:val="002E3888"/>
  </w:style>
  <w:style w:type="character" w:customStyle="1" w:styleId="st1">
    <w:name w:val="st1"/>
    <w:basedOn w:val="DefaultParagraphFont"/>
    <w:rsid w:val="004854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1BA"/>
    <w:pPr>
      <w:keepLines/>
      <w:spacing w:before="480" w:after="0"/>
      <w:outlineLvl w:val="9"/>
    </w:pPr>
    <w:rPr>
      <w:rFonts w:ascii="Cambria" w:eastAsia="MS Gothic" w:hAnsi="Cambria" w:cs="Times New Roman"/>
      <w:bCs/>
      <w:color w:val="365F91"/>
      <w:kern w:val="0"/>
      <w:szCs w:val="28"/>
      <w:lang w:eastAsia="ja-JP"/>
    </w:rPr>
  </w:style>
  <w:style w:type="paragraph" w:customStyle="1" w:styleId="pracnotes">
    <w:name w:val="prac notes"/>
    <w:basedOn w:val="Pracs0"/>
    <w:link w:val="pracnotesChar"/>
    <w:qFormat/>
    <w:rsid w:val="00F11F8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AA9"/>
    <w:rPr>
      <w:color w:val="808080"/>
      <w:shd w:val="clear" w:color="auto" w:fill="E6E6E6"/>
    </w:rPr>
  </w:style>
  <w:style w:type="character" w:customStyle="1" w:styleId="pracnotesChar">
    <w:name w:val="prac notes Char"/>
    <w:basedOn w:val="PracsChar0"/>
    <w:link w:val="pracnotes"/>
    <w:rsid w:val="00F11F8F"/>
    <w:rPr>
      <w:rFonts w:ascii="Arial" w:hAnsi="Arial" w:cs="Arial"/>
      <w:b/>
      <w:bCs/>
      <w:sz w:val="28"/>
      <w:szCs w:val="28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52F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919E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52C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652C8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673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4">
    <w:name w:val="Plain Table 4"/>
    <w:basedOn w:val="TableNormal"/>
    <w:uiPriority w:val="44"/>
    <w:rsid w:val="00F66B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E63974"/>
  </w:style>
  <w:style w:type="table" w:styleId="GridTable1Light-Accent6">
    <w:name w:val="Grid Table 1 Light Accent 6"/>
    <w:basedOn w:val="TableNormal"/>
    <w:uiPriority w:val="46"/>
    <w:rsid w:val="006A4F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062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906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EBCF64-D986-4D1C-A37F-266B6B4A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5</Pages>
  <Words>669</Words>
  <Characters>3816</Characters>
  <Application>Microsoft Office Word</Application>
  <DocSecurity>0</DocSecurity>
  <Lines>31</Lines>
  <Paragraphs>8</Paragraphs>
  <ScaleCrop>false</ScaleCrop>
  <Company>Hewlett-Packard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 A</dc:creator>
  <cp:keywords/>
  <cp:lastModifiedBy>Oscar Perez Concha</cp:lastModifiedBy>
  <cp:revision>627</cp:revision>
  <cp:lastPrinted>2021-07-11T04:37:00Z</cp:lastPrinted>
  <dcterms:created xsi:type="dcterms:W3CDTF">2019-08-30T05:09:00Z</dcterms:created>
  <dcterms:modified xsi:type="dcterms:W3CDTF">2024-06-24T04:57:00Z</dcterms:modified>
</cp:coreProperties>
</file>